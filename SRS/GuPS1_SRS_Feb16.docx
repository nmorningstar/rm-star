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202042"/>
        <w:docPartObj>
          <w:docPartGallery w:val="Cover Pages"/>
          <w:docPartUnique/>
        </w:docPartObj>
      </w:sdtPr>
      <w:sdtEndPr/>
      <w:sdtContent>
        <w:p w:rsidR="006E56CD" w:rsidRPr="004270BB" w:rsidRDefault="006E56CD"/>
        <w:tbl>
          <w:tblPr>
            <w:tblW w:w="5000" w:type="pct"/>
            <w:jc w:val="center"/>
            <w:tblLook w:val="04A0"/>
          </w:tblPr>
          <w:tblGrid>
            <w:gridCol w:w="8856"/>
          </w:tblGrid>
          <w:tr w:rsidR="006E56CD" w:rsidRPr="005563BB" w:rsidTr="00336A55">
            <w:trPr>
              <w:trHeight w:val="2880"/>
              <w:jc w:val="center"/>
            </w:trPr>
            <w:sdt>
              <w:sdtPr>
                <w:rPr>
                  <w:rFonts w:ascii="Times New Roman" w:eastAsiaTheme="majorEastAsia" w:hAnsi="Times New Roman" w:cs="Times New Roman"/>
                  <w:caps/>
                  <w:sz w:val="24"/>
                  <w:szCs w:val="24"/>
                </w:rPr>
                <w:alias w:val="Company"/>
                <w:id w:val="15524243"/>
                <w:dataBinding w:prefixMappings="xmlns:ns0='http://schemas.openxmlformats.org/officeDocument/2006/extended-properties'" w:xpath="/ns0:Properties[1]/ns0:Company[1]" w:storeItemID="{6668398D-A668-4E3E-A5EB-62B293D839F1}"/>
                <w:text/>
              </w:sdtPr>
              <w:sdtEndPr>
                <w:rPr>
                  <w:sz w:val="22"/>
                  <w:szCs w:val="22"/>
                </w:rPr>
              </w:sdtEndPr>
              <w:sdtContent>
                <w:tc>
                  <w:tcPr>
                    <w:tcW w:w="5000" w:type="pct"/>
                  </w:tcPr>
                  <w:p w:rsidR="006E56CD" w:rsidRPr="005563BB" w:rsidRDefault="006E56CD" w:rsidP="00336A55">
                    <w:pPr>
                      <w:pStyle w:val="NoSpacing"/>
                      <w:jc w:val="center"/>
                      <w:rPr>
                        <w:rFonts w:ascii="Times New Roman" w:eastAsiaTheme="majorEastAsia" w:hAnsi="Times New Roman" w:cs="Times New Roman"/>
                        <w:caps/>
                      </w:rPr>
                    </w:pPr>
                    <w:r>
                      <w:rPr>
                        <w:rFonts w:ascii="Times New Roman" w:eastAsiaTheme="majorEastAsia" w:hAnsi="Times New Roman" w:cs="Times New Roman"/>
                        <w:caps/>
                        <w:sz w:val="24"/>
                        <w:szCs w:val="24"/>
                      </w:rPr>
                      <w:t>GuPS1</w:t>
                    </w:r>
                  </w:p>
                </w:tc>
              </w:sdtContent>
            </w:sdt>
          </w:tr>
          <w:tr w:rsidR="006E56CD" w:rsidRPr="005563BB" w:rsidTr="00336A55">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E56CD" w:rsidRPr="005563BB" w:rsidRDefault="006E56CD" w:rsidP="00336A55">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Guitar Pitch Shifter (</w:t>
                    </w:r>
                    <w:proofErr w:type="spellStart"/>
                    <w:r>
                      <w:rPr>
                        <w:rFonts w:ascii="Times New Roman" w:eastAsiaTheme="majorEastAsia" w:hAnsi="Times New Roman" w:cs="Times New Roman"/>
                        <w:sz w:val="80"/>
                        <w:szCs w:val="80"/>
                      </w:rPr>
                      <w:t>GuPS</w:t>
                    </w:r>
                    <w:proofErr w:type="spellEnd"/>
                    <w:r>
                      <w:rPr>
                        <w:rFonts w:ascii="Times New Roman" w:eastAsiaTheme="majorEastAsia" w:hAnsi="Times New Roman" w:cs="Times New Roman"/>
                        <w:sz w:val="80"/>
                        <w:szCs w:val="80"/>
                      </w:rPr>
                      <w:t>) System Requirements Specification (SRS)</w:t>
                    </w:r>
                  </w:p>
                </w:tc>
              </w:sdtContent>
            </w:sdt>
          </w:tr>
          <w:tr w:rsidR="006E56CD" w:rsidRPr="005563BB" w:rsidTr="00666588">
            <w:trPr>
              <w:trHeight w:val="50"/>
              <w:jc w:val="center"/>
            </w:trPr>
            <w:tc>
              <w:tcPr>
                <w:tcW w:w="5000" w:type="pct"/>
                <w:tcBorders>
                  <w:top w:val="single" w:sz="4" w:space="0" w:color="4F81BD" w:themeColor="accent1"/>
                </w:tcBorders>
                <w:vAlign w:val="center"/>
              </w:tcPr>
              <w:p w:rsidR="006E56CD" w:rsidRPr="005563BB" w:rsidRDefault="006E56CD" w:rsidP="00336A55">
                <w:pPr>
                  <w:pStyle w:val="NoSpacing"/>
                  <w:jc w:val="center"/>
                  <w:rPr>
                    <w:rFonts w:ascii="Times New Roman" w:eastAsiaTheme="majorEastAsia" w:hAnsi="Times New Roman" w:cs="Times New Roman"/>
                    <w:sz w:val="44"/>
                    <w:szCs w:val="44"/>
                  </w:rPr>
                </w:pPr>
              </w:p>
            </w:tc>
          </w:tr>
          <w:tr w:rsidR="006E56CD" w:rsidRPr="005563BB" w:rsidTr="00666588">
            <w:trPr>
              <w:trHeight w:val="60"/>
              <w:jc w:val="center"/>
            </w:trPr>
            <w:tc>
              <w:tcPr>
                <w:tcW w:w="5000" w:type="pct"/>
                <w:vAlign w:val="center"/>
              </w:tcPr>
              <w:p w:rsidR="006E56CD" w:rsidRPr="005563BB" w:rsidRDefault="006E56CD" w:rsidP="00336A55">
                <w:pPr>
                  <w:pStyle w:val="NoSpacing"/>
                  <w:jc w:val="center"/>
                  <w:rPr>
                    <w:rFonts w:ascii="Times New Roman" w:hAnsi="Times New Roman" w:cs="Times New Roman"/>
                  </w:rPr>
                </w:pPr>
              </w:p>
            </w:tc>
          </w:tr>
          <w:tr w:rsidR="006E56CD" w:rsidRPr="005563BB" w:rsidTr="00336A55">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E56CD" w:rsidRPr="005563BB" w:rsidRDefault="006E56CD" w:rsidP="00336A55">
                    <w:pPr>
                      <w:pStyle w:val="NoSpacing"/>
                      <w:jc w:val="center"/>
                      <w:rPr>
                        <w:rFonts w:ascii="Times New Roman" w:hAnsi="Times New Roman" w:cs="Times New Roman"/>
                        <w:b/>
                        <w:bCs/>
                      </w:rPr>
                    </w:pPr>
                    <w:r>
                      <w:rPr>
                        <w:rFonts w:ascii="Times New Roman" w:hAnsi="Times New Roman" w:cs="Times New Roman"/>
                        <w:b/>
                        <w:bCs/>
                      </w:rPr>
                      <w:t>Prepared by: GuPS1 Team</w:t>
                    </w:r>
                  </w:p>
                </w:tc>
              </w:sdtContent>
            </w:sdt>
          </w:tr>
          <w:tr w:rsidR="006E56CD" w:rsidRPr="005563BB" w:rsidTr="00336A55">
            <w:trPr>
              <w:trHeight w:val="360"/>
              <w:jc w:val="center"/>
            </w:trPr>
            <w:tc>
              <w:tcPr>
                <w:tcW w:w="5000" w:type="pct"/>
                <w:vAlign w:val="center"/>
              </w:tcPr>
              <w:p w:rsidR="006E56CD" w:rsidRPr="005563BB" w:rsidRDefault="006E56CD" w:rsidP="00336A55">
                <w:pPr>
                  <w:pStyle w:val="NoSpacing"/>
                  <w:jc w:val="center"/>
                  <w:rPr>
                    <w:rFonts w:ascii="Times New Roman" w:hAnsi="Times New Roman" w:cs="Times New Roman"/>
                    <w:b/>
                    <w:bCs/>
                  </w:rPr>
                </w:pPr>
                <w:r>
                  <w:rPr>
                    <w:rFonts w:ascii="Times New Roman" w:hAnsi="Times New Roman" w:cs="Times New Roman"/>
                    <w:b/>
                    <w:bCs/>
                  </w:rPr>
                  <w:t>February 16</w:t>
                </w:r>
                <w:r w:rsidRPr="00A36D8D">
                  <w:rPr>
                    <w:rFonts w:ascii="Times New Roman" w:hAnsi="Times New Roman" w:cs="Times New Roman"/>
                    <w:b/>
                    <w:bCs/>
                    <w:vertAlign w:val="superscript"/>
                  </w:rPr>
                  <w:t>th</w:t>
                </w:r>
                <w:r w:rsidRPr="00A36D8D">
                  <w:rPr>
                    <w:rFonts w:ascii="Times New Roman" w:hAnsi="Times New Roman" w:cs="Times New Roman"/>
                    <w:b/>
                    <w:bCs/>
                  </w:rPr>
                  <w:t>, 201</w:t>
                </w:r>
                <w:r>
                  <w:rPr>
                    <w:rFonts w:ascii="Times New Roman" w:hAnsi="Times New Roman" w:cs="Times New Roman"/>
                    <w:b/>
                    <w:bCs/>
                  </w:rPr>
                  <w:t>5</w:t>
                </w:r>
              </w:p>
            </w:tc>
          </w:tr>
        </w:tbl>
        <w:p w:rsidR="006E56CD" w:rsidRPr="005563BB" w:rsidRDefault="006E56CD" w:rsidP="006E56CD"/>
        <w:p w:rsidR="006E56CD" w:rsidRPr="005563BB" w:rsidRDefault="006E56CD" w:rsidP="006E56CD"/>
        <w:tbl>
          <w:tblPr>
            <w:tblpPr w:leftFromText="187" w:rightFromText="187" w:horzAnchor="margin" w:tblpXSpec="center" w:tblpYSpec="bottom"/>
            <w:tblW w:w="5000" w:type="pct"/>
            <w:tblLook w:val="04A0"/>
          </w:tblPr>
          <w:tblGrid>
            <w:gridCol w:w="8856"/>
          </w:tblGrid>
          <w:tr w:rsidR="006E56CD" w:rsidRPr="005563BB" w:rsidTr="00336A55">
            <w:sdt>
              <w:sdtPr>
                <w:rPr>
                  <w:rFonts w:ascii="Times New Roman" w:hAnsi="Times New Roman" w:cs="Times New Roman"/>
                </w:r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6E56CD" w:rsidRPr="005563BB" w:rsidRDefault="006E56CD" w:rsidP="00336A55">
                    <w:pPr>
                      <w:pStyle w:val="NoSpacing"/>
                      <w:rPr>
                        <w:rFonts w:ascii="Times New Roman" w:hAnsi="Times New Roman" w:cs="Times New Roman"/>
                      </w:rPr>
                    </w:pPr>
                    <w:r w:rsidRPr="005563BB">
                      <w:rPr>
                        <w:rFonts w:ascii="Times New Roman" w:hAnsi="Times New Roman" w:cs="Times New Roman"/>
                      </w:rPr>
                      <w:t xml:space="preserve">     </w:t>
                    </w:r>
                  </w:p>
                </w:tc>
              </w:sdtContent>
            </w:sdt>
          </w:tr>
        </w:tbl>
        <w:p w:rsidR="006E56CD" w:rsidRPr="005563BB" w:rsidRDefault="006E56CD" w:rsidP="006E56CD"/>
        <w:p w:rsidR="001F772F" w:rsidRPr="004270BB" w:rsidRDefault="001F772F"/>
        <w:p w:rsidR="001F772F" w:rsidRPr="004270BB" w:rsidRDefault="001F772F" w:rsidP="00B26B56">
          <w:r w:rsidRPr="004270BB">
            <w:br w:type="page"/>
          </w:r>
        </w:p>
      </w:sdtContent>
    </w:sdt>
    <w:p w:rsidR="00B26B56" w:rsidRPr="004270BB" w:rsidRDefault="007E24C6" w:rsidP="00B26B56">
      <w:pPr>
        <w:pStyle w:val="Heading1"/>
        <w:numPr>
          <w:ilvl w:val="0"/>
          <w:numId w:val="1"/>
        </w:numPr>
        <w:rPr>
          <w:szCs w:val="22"/>
        </w:rPr>
      </w:pPr>
      <w:r w:rsidRPr="004270BB">
        <w:lastRenderedPageBreak/>
        <w:fldChar w:fldCharType="begin"/>
      </w:r>
      <w:r w:rsidR="00B26B56" w:rsidRPr="004270BB">
        <w:instrText xml:space="preserve"> MACROBUTTON MTEditEquationSection2 </w:instrText>
      </w:r>
      <w:r w:rsidR="00B26B56" w:rsidRPr="004270BB">
        <w:rPr>
          <w:rStyle w:val="MTEquationSection"/>
        </w:rPr>
        <w:instrText>Equation Chapter 1 Section 1</w:instrText>
      </w:r>
      <w:r w:rsidRPr="004270BB">
        <w:fldChar w:fldCharType="begin"/>
      </w:r>
      <w:r w:rsidR="00B26B56" w:rsidRPr="004270BB">
        <w:instrText xml:space="preserve"> SEQ MTEqn \r \h \* MERGEFORMAT </w:instrText>
      </w:r>
      <w:r w:rsidRPr="004270BB">
        <w:fldChar w:fldCharType="end"/>
      </w:r>
      <w:r w:rsidRPr="004270BB">
        <w:fldChar w:fldCharType="begin"/>
      </w:r>
      <w:r w:rsidR="00B26B56" w:rsidRPr="004270BB">
        <w:instrText xml:space="preserve"> SEQ MTSec \r 1 \h \* MERGEFORMAT </w:instrText>
      </w:r>
      <w:r w:rsidRPr="004270BB">
        <w:fldChar w:fldCharType="end"/>
      </w:r>
      <w:r w:rsidRPr="004270BB">
        <w:fldChar w:fldCharType="begin"/>
      </w:r>
      <w:r w:rsidR="00B26B56" w:rsidRPr="004270BB">
        <w:instrText xml:space="preserve"> SEQ MTChap \r 1 \h \* MERGEFORMAT </w:instrText>
      </w:r>
      <w:r w:rsidRPr="004270BB">
        <w:fldChar w:fldCharType="end"/>
      </w:r>
      <w:r w:rsidRPr="004270BB">
        <w:fldChar w:fldCharType="end"/>
      </w:r>
      <w:r w:rsidR="00B26B56" w:rsidRPr="004270BB">
        <w:rPr>
          <w:vanish/>
        </w:rPr>
        <w:t></w:t>
      </w:r>
      <w:r w:rsidR="00B26B56" w:rsidRPr="004270BB">
        <w:rPr>
          <w:vanish/>
        </w:rPr>
        <w:t>bc</w:t>
      </w:r>
      <w:r w:rsidR="00B26B56" w:rsidRPr="004270BB">
        <w:rPr>
          <w:szCs w:val="22"/>
        </w:rPr>
        <w:t>Introduction</w:t>
      </w:r>
    </w:p>
    <w:p w:rsidR="00B26B56" w:rsidRPr="004270BB" w:rsidRDefault="00B26B56" w:rsidP="003C6247">
      <w:pPr>
        <w:pStyle w:val="Heading2"/>
        <w:numPr>
          <w:ilvl w:val="1"/>
          <w:numId w:val="1"/>
        </w:numPr>
        <w:jc w:val="both"/>
        <w:rPr>
          <w:szCs w:val="22"/>
        </w:rPr>
      </w:pPr>
      <w:r w:rsidRPr="004270BB">
        <w:rPr>
          <w:szCs w:val="22"/>
        </w:rPr>
        <w:t>Objective and Scope</w:t>
      </w:r>
    </w:p>
    <w:p w:rsidR="003D7F54" w:rsidRPr="004270BB" w:rsidRDefault="003D7F54" w:rsidP="003C6247">
      <w:pPr>
        <w:jc w:val="both"/>
        <w:rPr>
          <w:sz w:val="22"/>
          <w:szCs w:val="22"/>
        </w:rPr>
      </w:pPr>
      <w:r w:rsidRPr="004270BB">
        <w:rPr>
          <w:sz w:val="22"/>
          <w:szCs w:val="22"/>
        </w:rPr>
        <w:t>This document contains the minimum system performance standards for the Guitar Pitch Shifter (</w:t>
      </w:r>
      <w:proofErr w:type="spellStart"/>
      <w:r w:rsidRPr="004270BB">
        <w:rPr>
          <w:sz w:val="22"/>
          <w:szCs w:val="22"/>
        </w:rPr>
        <w:t>GuPS</w:t>
      </w:r>
      <w:proofErr w:type="spellEnd"/>
      <w:r w:rsidRPr="004270BB">
        <w:rPr>
          <w:sz w:val="22"/>
          <w:szCs w:val="22"/>
        </w:rPr>
        <w:t>).</w:t>
      </w:r>
      <w:r w:rsidR="003C6247" w:rsidRPr="004270BB">
        <w:rPr>
          <w:sz w:val="22"/>
          <w:szCs w:val="22"/>
        </w:rPr>
        <w:t xml:space="preserve"> </w:t>
      </w:r>
      <w:r w:rsidRPr="004270BB">
        <w:rPr>
          <w:sz w:val="22"/>
          <w:szCs w:val="22"/>
        </w:rPr>
        <w:t xml:space="preserve">The performance defined in this document is intended to provide reliable sound quality to the user as well as seamless pitch correction on the order of milliseconds. </w:t>
      </w:r>
      <w:r w:rsidR="003C6247" w:rsidRPr="004270BB">
        <w:rPr>
          <w:sz w:val="22"/>
          <w:szCs w:val="22"/>
        </w:rPr>
        <w:t>Given that the user is in standard tuning, the</w:t>
      </w:r>
      <w:r w:rsidRPr="004270BB">
        <w:rPr>
          <w:sz w:val="22"/>
          <w:szCs w:val="22"/>
        </w:rPr>
        <w:t xml:space="preserve"> device will ensure that t</w:t>
      </w:r>
      <w:r w:rsidR="003C6247" w:rsidRPr="004270BB">
        <w:rPr>
          <w:sz w:val="22"/>
          <w:szCs w:val="22"/>
        </w:rPr>
        <w:t>he pitch changes</w:t>
      </w:r>
      <w:r w:rsidR="00342970" w:rsidRPr="004270BB">
        <w:rPr>
          <w:sz w:val="22"/>
          <w:szCs w:val="22"/>
        </w:rPr>
        <w:t xml:space="preserve"> will be all-</w:t>
      </w:r>
      <w:r w:rsidRPr="004270BB">
        <w:rPr>
          <w:sz w:val="22"/>
          <w:szCs w:val="22"/>
        </w:rPr>
        <w:t>electronic with the user never having to use the tuning pegs of the guitar.</w:t>
      </w:r>
      <w:r w:rsidR="003C6247" w:rsidRPr="004270BB">
        <w:rPr>
          <w:sz w:val="22"/>
          <w:szCs w:val="22"/>
        </w:rPr>
        <w:t xml:space="preserve"> </w:t>
      </w:r>
    </w:p>
    <w:p w:rsidR="00813CA0" w:rsidRPr="004270BB" w:rsidRDefault="00813CA0" w:rsidP="003C6247">
      <w:pPr>
        <w:jc w:val="both"/>
        <w:rPr>
          <w:sz w:val="22"/>
          <w:szCs w:val="22"/>
        </w:rPr>
      </w:pPr>
    </w:p>
    <w:p w:rsidR="0031278A" w:rsidRDefault="00813CA0" w:rsidP="008B4A2D">
      <w:pPr>
        <w:jc w:val="both"/>
        <w:rPr>
          <w:sz w:val="22"/>
          <w:szCs w:val="22"/>
        </w:rPr>
      </w:pPr>
      <w:r w:rsidRPr="004270BB">
        <w:rPr>
          <w:sz w:val="22"/>
          <w:szCs w:val="22"/>
        </w:rPr>
        <w:t xml:space="preserve">This document anticipates that the user will run the guitar through the pitch shifter and </w:t>
      </w:r>
      <w:r w:rsidR="00406A2F" w:rsidRPr="004270BB">
        <w:rPr>
          <w:sz w:val="22"/>
          <w:szCs w:val="22"/>
        </w:rPr>
        <w:t>output the shifted signal to an amplifier or other processing effects pedal</w:t>
      </w:r>
      <w:r w:rsidR="003C6247" w:rsidRPr="004270BB">
        <w:rPr>
          <w:sz w:val="22"/>
          <w:szCs w:val="22"/>
        </w:rPr>
        <w:t>. The pitch shifter will have two</w:t>
      </w:r>
      <w:r w:rsidRPr="004270BB">
        <w:rPr>
          <w:sz w:val="22"/>
          <w:szCs w:val="22"/>
        </w:rPr>
        <w:t xml:space="preserve"> distinct modes</w:t>
      </w:r>
      <w:r w:rsidR="00342970" w:rsidRPr="004270BB">
        <w:rPr>
          <w:sz w:val="22"/>
          <w:szCs w:val="22"/>
        </w:rPr>
        <w:t xml:space="preserve"> that the user can select</w:t>
      </w:r>
      <w:r w:rsidRPr="004270BB">
        <w:rPr>
          <w:sz w:val="22"/>
          <w:szCs w:val="22"/>
        </w:rPr>
        <w:t xml:space="preserve">: </w:t>
      </w:r>
      <w:r w:rsidR="003C6247" w:rsidRPr="004270BB">
        <w:rPr>
          <w:sz w:val="22"/>
          <w:szCs w:val="22"/>
        </w:rPr>
        <w:t>single string retuning and</w:t>
      </w:r>
      <w:r w:rsidRPr="004270BB">
        <w:rPr>
          <w:sz w:val="22"/>
          <w:szCs w:val="22"/>
        </w:rPr>
        <w:t xml:space="preserve"> electronic</w:t>
      </w:r>
      <w:r w:rsidR="003C6247" w:rsidRPr="004270BB">
        <w:rPr>
          <w:sz w:val="22"/>
          <w:szCs w:val="22"/>
        </w:rPr>
        <w:t xml:space="preserve"> capo. </w:t>
      </w:r>
      <w:r w:rsidR="00342970" w:rsidRPr="004270BB">
        <w:rPr>
          <w:sz w:val="22"/>
          <w:szCs w:val="22"/>
        </w:rPr>
        <w:t>These modes will satisfy different functionalities</w:t>
      </w:r>
      <w:r w:rsidR="003C6247" w:rsidRPr="004270BB">
        <w:rPr>
          <w:sz w:val="22"/>
          <w:szCs w:val="22"/>
        </w:rPr>
        <w:t xml:space="preserve"> ranging from electronic tuning</w:t>
      </w:r>
      <w:r w:rsidR="00342970" w:rsidRPr="004270BB">
        <w:rPr>
          <w:sz w:val="22"/>
          <w:szCs w:val="22"/>
        </w:rPr>
        <w:t xml:space="preserve"> to creative p</w:t>
      </w:r>
      <w:r w:rsidR="003C6247" w:rsidRPr="004270BB">
        <w:rPr>
          <w:sz w:val="22"/>
          <w:szCs w:val="22"/>
        </w:rPr>
        <w:t xml:space="preserve">itch shifting effects. </w:t>
      </w:r>
      <w:r w:rsidR="00181A73" w:rsidRPr="004270BB">
        <w:rPr>
          <w:sz w:val="22"/>
          <w:szCs w:val="22"/>
        </w:rPr>
        <w:t xml:space="preserve">Figure 1 shows </w:t>
      </w:r>
      <w:r w:rsidR="00F87DF3" w:rsidRPr="004270BB">
        <w:rPr>
          <w:sz w:val="22"/>
          <w:szCs w:val="22"/>
        </w:rPr>
        <w:t>the System Boun</w:t>
      </w:r>
      <w:r w:rsidR="003C6247" w:rsidRPr="004270BB">
        <w:rPr>
          <w:sz w:val="22"/>
          <w:szCs w:val="22"/>
        </w:rPr>
        <w:t>dary Diagram (SBD) which indicates</w:t>
      </w:r>
      <w:r w:rsidR="00F87DF3" w:rsidRPr="004270BB">
        <w:rPr>
          <w:sz w:val="22"/>
          <w:szCs w:val="22"/>
        </w:rPr>
        <w:t xml:space="preserve"> </w:t>
      </w:r>
      <w:r w:rsidR="003C6247" w:rsidRPr="004270BB">
        <w:rPr>
          <w:sz w:val="22"/>
          <w:szCs w:val="22"/>
        </w:rPr>
        <w:t xml:space="preserve">the external interfaces to </w:t>
      </w:r>
      <w:r w:rsidR="00181A73" w:rsidRPr="004270BB">
        <w:rPr>
          <w:sz w:val="22"/>
          <w:szCs w:val="22"/>
        </w:rPr>
        <w:t xml:space="preserve">the </w:t>
      </w:r>
      <w:proofErr w:type="spellStart"/>
      <w:r w:rsidR="00181A73" w:rsidRPr="004270BB">
        <w:rPr>
          <w:sz w:val="22"/>
          <w:szCs w:val="22"/>
        </w:rPr>
        <w:t>GuPS</w:t>
      </w:r>
      <w:proofErr w:type="spellEnd"/>
      <w:r w:rsidR="00181A73" w:rsidRPr="004270BB">
        <w:rPr>
          <w:sz w:val="22"/>
          <w:szCs w:val="22"/>
        </w:rPr>
        <w:t xml:space="preserve"> </w:t>
      </w:r>
      <w:r w:rsidR="00F87DF3" w:rsidRPr="004270BB">
        <w:rPr>
          <w:sz w:val="22"/>
          <w:szCs w:val="22"/>
        </w:rPr>
        <w:t>system.</w:t>
      </w:r>
    </w:p>
    <w:p w:rsidR="0031278A" w:rsidRPr="008B4A2D" w:rsidRDefault="0031278A" w:rsidP="008B4A2D">
      <w:pPr>
        <w:jc w:val="both"/>
        <w:rPr>
          <w:color w:val="FF0000"/>
          <w:sz w:val="22"/>
          <w:szCs w:val="22"/>
        </w:rPr>
      </w:pPr>
    </w:p>
    <w:p w:rsidR="00813CA0" w:rsidRPr="004270BB" w:rsidRDefault="008B4A2D" w:rsidP="00F87DF3">
      <w:pPr>
        <w:jc w:val="center"/>
        <w:rPr>
          <w:sz w:val="22"/>
          <w:szCs w:val="22"/>
        </w:rPr>
      </w:pPr>
      <w:r>
        <w:rPr>
          <w:noProof/>
          <w:sz w:val="22"/>
          <w:szCs w:val="22"/>
        </w:rPr>
        <w:drawing>
          <wp:inline distT="0" distB="0" distL="0" distR="0">
            <wp:extent cx="4661461" cy="3601844"/>
            <wp:effectExtent l="19050" t="0" r="5789" b="0"/>
            <wp:docPr id="1" name="Picture 0" descr="System Boundar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Boundary Diagram.jpg"/>
                    <pic:cNvPicPr/>
                  </pic:nvPicPr>
                  <pic:blipFill>
                    <a:blip r:embed="rId9" cstate="print"/>
                    <a:stretch>
                      <a:fillRect/>
                    </a:stretch>
                  </pic:blipFill>
                  <pic:spPr>
                    <a:xfrm>
                      <a:off x="0" y="0"/>
                      <a:ext cx="4667117" cy="3606214"/>
                    </a:xfrm>
                    <a:prstGeom prst="rect">
                      <a:avLst/>
                    </a:prstGeom>
                  </pic:spPr>
                </pic:pic>
              </a:graphicData>
            </a:graphic>
          </wp:inline>
        </w:drawing>
      </w:r>
    </w:p>
    <w:p w:rsidR="00F87DF3" w:rsidRPr="004270BB" w:rsidRDefault="00F87DF3" w:rsidP="00F87DF3">
      <w:pPr>
        <w:jc w:val="center"/>
        <w:rPr>
          <w:b/>
          <w:sz w:val="20"/>
          <w:szCs w:val="20"/>
        </w:rPr>
      </w:pPr>
      <w:r w:rsidRPr="004270BB">
        <w:rPr>
          <w:b/>
          <w:sz w:val="20"/>
          <w:szCs w:val="20"/>
        </w:rPr>
        <w:t xml:space="preserve">Figure 1: </w:t>
      </w:r>
      <w:proofErr w:type="spellStart"/>
      <w:r w:rsidRPr="004270BB">
        <w:rPr>
          <w:b/>
          <w:sz w:val="20"/>
          <w:szCs w:val="20"/>
        </w:rPr>
        <w:t>GuPS</w:t>
      </w:r>
      <w:proofErr w:type="spellEnd"/>
      <w:r w:rsidRPr="004270BB">
        <w:rPr>
          <w:b/>
          <w:sz w:val="20"/>
          <w:szCs w:val="20"/>
        </w:rPr>
        <w:t xml:space="preserve"> System Boundary Diagram</w:t>
      </w:r>
    </w:p>
    <w:p w:rsidR="00813CA0" w:rsidRPr="004270BB" w:rsidRDefault="00813CA0" w:rsidP="00342970">
      <w:pPr>
        <w:jc w:val="both"/>
        <w:rPr>
          <w:sz w:val="22"/>
          <w:szCs w:val="22"/>
        </w:rPr>
      </w:pPr>
    </w:p>
    <w:p w:rsidR="003C6247" w:rsidRPr="004270BB" w:rsidRDefault="007D4121" w:rsidP="000F50E7">
      <w:pPr>
        <w:jc w:val="both"/>
        <w:rPr>
          <w:sz w:val="22"/>
          <w:szCs w:val="22"/>
        </w:rPr>
      </w:pPr>
      <w:r w:rsidRPr="004270BB">
        <w:rPr>
          <w:sz w:val="22"/>
          <w:szCs w:val="22"/>
        </w:rPr>
        <w:t>This document anticipates four</w:t>
      </w:r>
      <w:r w:rsidR="00813CA0" w:rsidRPr="004270BB">
        <w:rPr>
          <w:sz w:val="22"/>
          <w:szCs w:val="22"/>
        </w:rPr>
        <w:t xml:space="preserve"> distinct phases to the project.</w:t>
      </w:r>
      <w:r w:rsidR="003C6247" w:rsidRPr="004270BB">
        <w:rPr>
          <w:sz w:val="22"/>
          <w:szCs w:val="22"/>
        </w:rPr>
        <w:t xml:space="preserve"> </w:t>
      </w:r>
      <w:r w:rsidR="00813CA0" w:rsidRPr="004270BB">
        <w:rPr>
          <w:sz w:val="22"/>
          <w:szCs w:val="22"/>
        </w:rPr>
        <w:t>Phase 1 will consist of develop</w:t>
      </w:r>
      <w:r w:rsidR="00785C8A" w:rsidRPr="004270BB">
        <w:rPr>
          <w:sz w:val="22"/>
          <w:szCs w:val="22"/>
        </w:rPr>
        <w:t xml:space="preserve">ing </w:t>
      </w:r>
      <w:r w:rsidR="003C6247" w:rsidRPr="004270BB">
        <w:rPr>
          <w:sz w:val="22"/>
          <w:szCs w:val="22"/>
        </w:rPr>
        <w:t xml:space="preserve">the </w:t>
      </w:r>
      <w:r w:rsidR="00813CA0" w:rsidRPr="004270BB">
        <w:rPr>
          <w:sz w:val="22"/>
          <w:szCs w:val="22"/>
        </w:rPr>
        <w:t>pitch shifting algorithms in MATLAB.</w:t>
      </w:r>
      <w:r w:rsidR="003C6247" w:rsidRPr="004270BB">
        <w:rPr>
          <w:sz w:val="22"/>
          <w:szCs w:val="22"/>
        </w:rPr>
        <w:t xml:space="preserve"> </w:t>
      </w:r>
      <w:r w:rsidR="00813CA0" w:rsidRPr="004270BB">
        <w:rPr>
          <w:sz w:val="22"/>
          <w:szCs w:val="22"/>
        </w:rPr>
        <w:t xml:space="preserve">Phase 2 will consist of </w:t>
      </w:r>
      <w:r w:rsidR="003C6247" w:rsidRPr="004270BB">
        <w:rPr>
          <w:sz w:val="22"/>
          <w:szCs w:val="22"/>
        </w:rPr>
        <w:t xml:space="preserve">implementing the </w:t>
      </w:r>
      <w:r w:rsidR="00785C8A" w:rsidRPr="004270BB">
        <w:rPr>
          <w:sz w:val="22"/>
          <w:szCs w:val="22"/>
        </w:rPr>
        <w:t>algorithms</w:t>
      </w:r>
      <w:r w:rsidR="003C6247" w:rsidRPr="004270BB">
        <w:rPr>
          <w:sz w:val="22"/>
          <w:szCs w:val="22"/>
        </w:rPr>
        <w:t xml:space="preserve"> </w:t>
      </w:r>
      <w:r w:rsidR="00785C8A" w:rsidRPr="004270BB">
        <w:rPr>
          <w:sz w:val="22"/>
          <w:szCs w:val="22"/>
        </w:rPr>
        <w:t xml:space="preserve">on </w:t>
      </w:r>
      <w:r w:rsidR="003C6247" w:rsidRPr="004270BB">
        <w:rPr>
          <w:sz w:val="22"/>
          <w:szCs w:val="22"/>
        </w:rPr>
        <w:t xml:space="preserve">an FPGA. </w:t>
      </w:r>
      <w:r w:rsidR="00813CA0" w:rsidRPr="004270BB">
        <w:rPr>
          <w:sz w:val="22"/>
          <w:szCs w:val="22"/>
        </w:rPr>
        <w:t xml:space="preserve">Phase 3 will consist of </w:t>
      </w:r>
      <w:r w:rsidR="003C6247" w:rsidRPr="004270BB">
        <w:rPr>
          <w:sz w:val="22"/>
          <w:szCs w:val="22"/>
        </w:rPr>
        <w:t>the user interface design.</w:t>
      </w:r>
      <w:r w:rsidRPr="004270BB">
        <w:rPr>
          <w:sz w:val="22"/>
          <w:szCs w:val="22"/>
        </w:rPr>
        <w:t xml:space="preserve"> Phase 4 will consist of the production unit testing.</w:t>
      </w:r>
    </w:p>
    <w:p w:rsidR="00B26B56" w:rsidRPr="004270BB" w:rsidRDefault="00B26B56" w:rsidP="000F50E7">
      <w:pPr>
        <w:pStyle w:val="Heading1"/>
        <w:numPr>
          <w:ilvl w:val="0"/>
          <w:numId w:val="1"/>
        </w:numPr>
        <w:jc w:val="both"/>
        <w:rPr>
          <w:szCs w:val="22"/>
        </w:rPr>
      </w:pPr>
      <w:r w:rsidRPr="004270BB">
        <w:rPr>
          <w:szCs w:val="22"/>
        </w:rPr>
        <w:lastRenderedPageBreak/>
        <w:t>System Requirements</w:t>
      </w:r>
    </w:p>
    <w:p w:rsidR="00B26B56" w:rsidRPr="004270BB" w:rsidRDefault="00B26B56" w:rsidP="000F50E7">
      <w:pPr>
        <w:pStyle w:val="Heading2"/>
        <w:numPr>
          <w:ilvl w:val="1"/>
          <w:numId w:val="1"/>
        </w:numPr>
        <w:jc w:val="both"/>
        <w:rPr>
          <w:szCs w:val="22"/>
        </w:rPr>
      </w:pPr>
      <w:r w:rsidRPr="004270BB">
        <w:rPr>
          <w:szCs w:val="22"/>
        </w:rPr>
        <w:t>General Requirements</w:t>
      </w:r>
    </w:p>
    <w:p w:rsidR="00B26B56" w:rsidRPr="004270BB" w:rsidRDefault="00B26B56" w:rsidP="000F50E7">
      <w:pPr>
        <w:pStyle w:val="BodyTextIndent"/>
        <w:rPr>
          <w:szCs w:val="22"/>
        </w:rPr>
      </w:pPr>
      <w:r w:rsidRPr="004270BB">
        <w:rPr>
          <w:szCs w:val="22"/>
        </w:rPr>
        <w:t xml:space="preserve">The </w:t>
      </w:r>
      <w:proofErr w:type="spellStart"/>
      <w:r w:rsidRPr="004270BB">
        <w:rPr>
          <w:szCs w:val="22"/>
        </w:rPr>
        <w:t>GuPS</w:t>
      </w:r>
      <w:proofErr w:type="spellEnd"/>
      <w:r w:rsidRPr="004270BB">
        <w:rPr>
          <w:szCs w:val="22"/>
        </w:rPr>
        <w:t xml:space="preserve"> system shall interface with a standard electric guitar and amplifier using 1/4" connections and will perform retuning of the guitar without mechanical adjustment of the tuning pegs. The system shall support user configuration through an interactive display and contro</w:t>
      </w:r>
      <w:r w:rsidR="003C6247" w:rsidRPr="004270BB">
        <w:rPr>
          <w:szCs w:val="22"/>
        </w:rPr>
        <w:t>l interface. This interface may</w:t>
      </w:r>
      <w:r w:rsidRPr="004270BB">
        <w:rPr>
          <w:szCs w:val="22"/>
        </w:rPr>
        <w:t xml:space="preserve"> allow in</w:t>
      </w:r>
      <w:r w:rsidR="003C6247" w:rsidRPr="004270BB">
        <w:rPr>
          <w:szCs w:val="22"/>
        </w:rPr>
        <w:t>itial calibration of the unit and will allow</w:t>
      </w:r>
      <w:r w:rsidRPr="004270BB">
        <w:rPr>
          <w:szCs w:val="22"/>
        </w:rPr>
        <w:t xml:space="preserve"> ope</w:t>
      </w:r>
      <w:r w:rsidR="003C6247" w:rsidRPr="004270BB">
        <w:rPr>
          <w:szCs w:val="22"/>
        </w:rPr>
        <w:t xml:space="preserve">rational mode </w:t>
      </w:r>
      <w:r w:rsidRPr="004270BB">
        <w:rPr>
          <w:szCs w:val="22"/>
        </w:rPr>
        <w:t>selection. Additionally, the system shall be a standalone unit which provides its own</w:t>
      </w:r>
      <w:r w:rsidR="00006577" w:rsidRPr="004270BB">
        <w:rPr>
          <w:szCs w:val="22"/>
        </w:rPr>
        <w:t xml:space="preserve"> power either through a [9V] battery </w:t>
      </w:r>
      <w:r w:rsidRPr="004270BB">
        <w:rPr>
          <w:szCs w:val="22"/>
        </w:rPr>
        <w:t>or DC power supply.</w:t>
      </w:r>
    </w:p>
    <w:p w:rsidR="00B26B56" w:rsidRPr="004270BB" w:rsidRDefault="00B26B56" w:rsidP="000F50E7">
      <w:pPr>
        <w:pStyle w:val="Heading2"/>
        <w:numPr>
          <w:ilvl w:val="1"/>
          <w:numId w:val="1"/>
        </w:numPr>
        <w:jc w:val="both"/>
        <w:rPr>
          <w:szCs w:val="22"/>
        </w:rPr>
      </w:pPr>
      <w:r w:rsidRPr="004270BB">
        <w:rPr>
          <w:szCs w:val="22"/>
        </w:rPr>
        <w:t>Operational Modes</w:t>
      </w:r>
    </w:p>
    <w:p w:rsidR="00B26B56" w:rsidRPr="004270BB" w:rsidRDefault="00B26B56" w:rsidP="000F50E7">
      <w:pPr>
        <w:pStyle w:val="BodyTextIndent"/>
        <w:rPr>
          <w:szCs w:val="22"/>
        </w:rPr>
      </w:pPr>
      <w:r w:rsidRPr="004270BB">
        <w:rPr>
          <w:szCs w:val="22"/>
        </w:rPr>
        <w:t xml:space="preserve">The </w:t>
      </w:r>
      <w:proofErr w:type="spellStart"/>
      <w:r w:rsidRPr="004270BB">
        <w:rPr>
          <w:szCs w:val="22"/>
        </w:rPr>
        <w:t>GuPS</w:t>
      </w:r>
      <w:proofErr w:type="spellEnd"/>
      <w:r w:rsidRPr="004270BB">
        <w:rPr>
          <w:szCs w:val="22"/>
        </w:rPr>
        <w:t xml:space="preserve"> pitch shift unit will offer several operational modes that satisfy different user demands. The system shall provide a single string retuning mode for basic drop tunings, and an electronic capo mode for full-signal pitch scaling. </w:t>
      </w:r>
      <w:r w:rsidR="00F943E5" w:rsidRPr="004270BB">
        <w:rPr>
          <w:szCs w:val="22"/>
        </w:rPr>
        <w:t xml:space="preserve">All processing should be performed such that latency is minimized below an audibly detectable level of </w:t>
      </w:r>
      <w:r w:rsidR="000A2A5F" w:rsidRPr="004270BB">
        <w:rPr>
          <w:szCs w:val="22"/>
        </w:rPr>
        <w:t>[</w:t>
      </w:r>
      <w:r w:rsidR="00F943E5" w:rsidRPr="004270BB">
        <w:rPr>
          <w:szCs w:val="22"/>
        </w:rPr>
        <w:t>50ms</w:t>
      </w:r>
      <w:r w:rsidR="000A2A5F" w:rsidRPr="004270BB">
        <w:rPr>
          <w:szCs w:val="22"/>
        </w:rPr>
        <w:t>]</w:t>
      </w:r>
      <w:r w:rsidR="00F943E5" w:rsidRPr="004270BB">
        <w:rPr>
          <w:szCs w:val="22"/>
        </w:rPr>
        <w:t>.</w:t>
      </w:r>
    </w:p>
    <w:p w:rsidR="003C6247" w:rsidRPr="004270BB" w:rsidRDefault="003C6247" w:rsidP="000F50E7">
      <w:pPr>
        <w:pStyle w:val="Heading3"/>
        <w:jc w:val="both"/>
      </w:pPr>
      <w:r w:rsidRPr="004270BB">
        <w:t>Definition of Terms</w:t>
      </w:r>
    </w:p>
    <w:p w:rsidR="003C6247" w:rsidRPr="004270BB" w:rsidRDefault="003C6247" w:rsidP="000F50E7">
      <w:pPr>
        <w:pStyle w:val="BodyTextIndent"/>
        <w:ind w:left="360"/>
        <w:outlineLvl w:val="0"/>
        <w:rPr>
          <w:szCs w:val="22"/>
        </w:rPr>
      </w:pPr>
      <w:r w:rsidRPr="004270BB">
        <w:rPr>
          <w:szCs w:val="22"/>
        </w:rPr>
        <w:t>This section provides explicit definitions for terms used in this document pertaining to the specified modes of operation. Table 1 below provides an outline of the terminology that will be used throughout this document.</w:t>
      </w:r>
    </w:p>
    <w:p w:rsidR="003C6247" w:rsidRPr="004270BB" w:rsidRDefault="003C6247" w:rsidP="003C6247">
      <w:pPr>
        <w:pStyle w:val="BodyTextIndent"/>
        <w:jc w:val="center"/>
        <w:rPr>
          <w:b/>
          <w:sz w:val="20"/>
        </w:rPr>
      </w:pPr>
      <w:r w:rsidRPr="004270BB">
        <w:rPr>
          <w:b/>
          <w:sz w:val="20"/>
        </w:rPr>
        <w:t>Table 1: Operational Mode Terminology</w:t>
      </w:r>
    </w:p>
    <w:tbl>
      <w:tblPr>
        <w:tblStyle w:val="TableGrid"/>
        <w:tblW w:w="0" w:type="auto"/>
        <w:tblLook w:val="04A0"/>
      </w:tblPr>
      <w:tblGrid>
        <w:gridCol w:w="1728"/>
        <w:gridCol w:w="7128"/>
      </w:tblGrid>
      <w:tr w:rsidR="003C6247" w:rsidRPr="004270BB" w:rsidTr="00336A55">
        <w:tc>
          <w:tcPr>
            <w:tcW w:w="1728" w:type="dxa"/>
          </w:tcPr>
          <w:p w:rsidR="003C6247" w:rsidRPr="004270BB" w:rsidRDefault="003C6247" w:rsidP="00336A55">
            <w:pPr>
              <w:pStyle w:val="BodyTextIndent"/>
              <w:jc w:val="center"/>
              <w:rPr>
                <w:b/>
                <w:szCs w:val="22"/>
              </w:rPr>
            </w:pPr>
            <w:r w:rsidRPr="004270BB">
              <w:rPr>
                <w:b/>
                <w:szCs w:val="22"/>
              </w:rPr>
              <w:t>Term</w:t>
            </w:r>
          </w:p>
        </w:tc>
        <w:tc>
          <w:tcPr>
            <w:tcW w:w="7128" w:type="dxa"/>
          </w:tcPr>
          <w:p w:rsidR="003C6247" w:rsidRPr="004270BB" w:rsidRDefault="003C6247" w:rsidP="00336A55">
            <w:pPr>
              <w:pStyle w:val="BodyTextIndent"/>
              <w:jc w:val="center"/>
              <w:rPr>
                <w:b/>
                <w:szCs w:val="22"/>
              </w:rPr>
            </w:pPr>
            <w:r w:rsidRPr="004270BB">
              <w:rPr>
                <w:b/>
                <w:szCs w:val="22"/>
              </w:rPr>
              <w:t>Definition</w:t>
            </w:r>
          </w:p>
        </w:tc>
      </w:tr>
      <w:tr w:rsidR="003C6247" w:rsidRPr="004270BB" w:rsidTr="00336A55">
        <w:tc>
          <w:tcPr>
            <w:tcW w:w="1728" w:type="dxa"/>
          </w:tcPr>
          <w:p w:rsidR="003C6247" w:rsidRPr="004270BB" w:rsidRDefault="003C6247" w:rsidP="00336A55">
            <w:pPr>
              <w:pStyle w:val="BodyTextIndent"/>
              <w:jc w:val="center"/>
              <w:rPr>
                <w:b/>
                <w:szCs w:val="22"/>
              </w:rPr>
            </w:pPr>
            <w:r w:rsidRPr="004270BB">
              <w:rPr>
                <w:b/>
                <w:szCs w:val="22"/>
              </w:rPr>
              <w:t>Electronic Capo</w:t>
            </w:r>
          </w:p>
        </w:tc>
        <w:tc>
          <w:tcPr>
            <w:tcW w:w="7128" w:type="dxa"/>
          </w:tcPr>
          <w:p w:rsidR="003C6247" w:rsidRPr="004270BB" w:rsidRDefault="003C6247" w:rsidP="00336A55">
            <w:pPr>
              <w:pStyle w:val="BodyTextIndent"/>
              <w:jc w:val="left"/>
              <w:rPr>
                <w:szCs w:val="22"/>
              </w:rPr>
            </w:pPr>
            <w:r w:rsidRPr="004270BB">
              <w:rPr>
                <w:szCs w:val="22"/>
              </w:rPr>
              <w:t>This mode will take in the full signal of the guitar with all six strings. It will be able to shift the whole signal by a selected amount of the users choosing.</w:t>
            </w:r>
          </w:p>
        </w:tc>
      </w:tr>
      <w:tr w:rsidR="005155EB" w:rsidRPr="004270BB" w:rsidTr="00336A55">
        <w:tc>
          <w:tcPr>
            <w:tcW w:w="1728" w:type="dxa"/>
          </w:tcPr>
          <w:p w:rsidR="005155EB" w:rsidRPr="004270BB" w:rsidRDefault="005155EB" w:rsidP="00336A55">
            <w:pPr>
              <w:pStyle w:val="BodyTextIndent"/>
              <w:jc w:val="center"/>
              <w:rPr>
                <w:b/>
                <w:szCs w:val="22"/>
              </w:rPr>
            </w:pPr>
            <w:r w:rsidRPr="004270BB">
              <w:rPr>
                <w:b/>
                <w:szCs w:val="22"/>
              </w:rPr>
              <w:t>Single String Retuning</w:t>
            </w:r>
          </w:p>
        </w:tc>
        <w:tc>
          <w:tcPr>
            <w:tcW w:w="7128" w:type="dxa"/>
          </w:tcPr>
          <w:p w:rsidR="005155EB" w:rsidRPr="004270BB" w:rsidRDefault="005155EB" w:rsidP="00336A55">
            <w:pPr>
              <w:pStyle w:val="BodyTextIndent"/>
              <w:jc w:val="left"/>
              <w:rPr>
                <w:szCs w:val="22"/>
              </w:rPr>
            </w:pPr>
            <w:r w:rsidRPr="004270BB">
              <w:rPr>
                <w:szCs w:val="22"/>
              </w:rPr>
              <w:t>This is a mode that will take in the full signal of the guitar with all six strings. It will be able to pick out one string that the user selects, and tune it to the desired pitch. It will leave all other strings unaffected.</w:t>
            </w:r>
          </w:p>
        </w:tc>
      </w:tr>
    </w:tbl>
    <w:p w:rsidR="00B26B56" w:rsidRPr="004270BB" w:rsidRDefault="00EE6871" w:rsidP="000F50E7">
      <w:pPr>
        <w:pStyle w:val="Heading3"/>
        <w:numPr>
          <w:ilvl w:val="2"/>
          <w:numId w:val="1"/>
        </w:numPr>
        <w:jc w:val="both"/>
        <w:rPr>
          <w:szCs w:val="22"/>
        </w:rPr>
      </w:pPr>
      <w:r w:rsidRPr="004270BB">
        <w:rPr>
          <w:szCs w:val="22"/>
        </w:rPr>
        <w:t>Electronic Capo</w:t>
      </w:r>
    </w:p>
    <w:p w:rsidR="00EE6871" w:rsidRPr="00B86BF3" w:rsidRDefault="00EE6871" w:rsidP="000F50E7">
      <w:pPr>
        <w:pStyle w:val="ListParagraph"/>
        <w:ind w:left="360"/>
        <w:jc w:val="both"/>
        <w:rPr>
          <w:rFonts w:ascii="Times New Roman" w:hAnsi="Times New Roman"/>
          <w:color w:val="FF0000"/>
          <w:sz w:val="22"/>
          <w:szCs w:val="22"/>
        </w:rPr>
      </w:pPr>
      <w:r w:rsidRPr="004270BB">
        <w:rPr>
          <w:rFonts w:ascii="Times New Roman" w:hAnsi="Times New Roman"/>
          <w:sz w:val="22"/>
          <w:szCs w:val="22"/>
        </w:rPr>
        <w:t xml:space="preserve">This operation mode shall take in a single </w:t>
      </w:r>
      <w:r w:rsidRPr="00B86BF3">
        <w:rPr>
          <w:rFonts w:ascii="Times New Roman" w:hAnsi="Times New Roman"/>
          <w:sz w:val="22"/>
          <w:szCs w:val="22"/>
        </w:rPr>
        <w:t>polyphonic analog signal from the guitar and shall shift the entire waveform up or down by a desired amount, specified by the user. This feature will allow pitch sh</w:t>
      </w:r>
      <w:r w:rsidR="00B86BF3" w:rsidRPr="00B86BF3">
        <w:rPr>
          <w:rFonts w:ascii="Times New Roman" w:hAnsi="Times New Roman"/>
          <w:sz w:val="22"/>
          <w:szCs w:val="22"/>
        </w:rPr>
        <w:t>ifting in either direction up to five semitones.</w:t>
      </w:r>
      <w:r w:rsidRPr="00B86BF3">
        <w:rPr>
          <w:rFonts w:ascii="Times New Roman" w:hAnsi="Times New Roman"/>
          <w:sz w:val="22"/>
          <w:szCs w:val="22"/>
        </w:rPr>
        <w:t xml:space="preserve"> This mode shall accomplish pitch shifting without truncating the duration of the incoming signal</w:t>
      </w:r>
      <w:r w:rsidRPr="004270BB">
        <w:rPr>
          <w:rFonts w:ascii="Times New Roman" w:hAnsi="Times New Roman"/>
          <w:sz w:val="22"/>
          <w:szCs w:val="22"/>
        </w:rPr>
        <w:t>.</w:t>
      </w:r>
    </w:p>
    <w:p w:rsidR="00EE6871" w:rsidRPr="004270BB" w:rsidRDefault="00EE6871" w:rsidP="000F50E7">
      <w:pPr>
        <w:pStyle w:val="Heading3"/>
        <w:numPr>
          <w:ilvl w:val="2"/>
          <w:numId w:val="1"/>
        </w:numPr>
        <w:jc w:val="both"/>
        <w:rPr>
          <w:szCs w:val="22"/>
        </w:rPr>
      </w:pPr>
      <w:r w:rsidRPr="004270BB">
        <w:rPr>
          <w:szCs w:val="22"/>
        </w:rPr>
        <w:t>Single String Retuning</w:t>
      </w:r>
    </w:p>
    <w:p w:rsidR="00B86BF3" w:rsidRDefault="00EE6871" w:rsidP="000F50E7">
      <w:pPr>
        <w:pStyle w:val="ListParagraph"/>
        <w:ind w:left="360"/>
        <w:jc w:val="both"/>
        <w:rPr>
          <w:rFonts w:ascii="Times New Roman" w:hAnsi="Times New Roman"/>
          <w:sz w:val="22"/>
          <w:szCs w:val="22"/>
        </w:rPr>
      </w:pPr>
      <w:r w:rsidRPr="004270BB">
        <w:rPr>
          <w:rFonts w:ascii="Times New Roman" w:hAnsi="Times New Roman"/>
          <w:sz w:val="22"/>
          <w:szCs w:val="22"/>
        </w:rPr>
        <w:t xml:space="preserve">In this mode, the </w:t>
      </w:r>
      <w:proofErr w:type="spellStart"/>
      <w:r w:rsidRPr="004270BB">
        <w:rPr>
          <w:rFonts w:ascii="Times New Roman" w:hAnsi="Times New Roman"/>
          <w:sz w:val="22"/>
          <w:szCs w:val="22"/>
        </w:rPr>
        <w:t>GuPS</w:t>
      </w:r>
      <w:proofErr w:type="spellEnd"/>
      <w:r w:rsidRPr="004270BB">
        <w:rPr>
          <w:rFonts w:ascii="Times New Roman" w:hAnsi="Times New Roman"/>
          <w:sz w:val="22"/>
          <w:szCs w:val="22"/>
        </w:rPr>
        <w:t xml:space="preserve"> system should take in a polyphonic analog signal and should have the capability of isolating the frequency content of a single string. Based on the user selected tuning, the system should be able to shift only the appropriately isolated string to the desired frequency. The shifted signal and the remaining unaltered signal shall be recombined into a single output signal. </w:t>
      </w:r>
    </w:p>
    <w:p w:rsidR="00B86BF3" w:rsidRDefault="00B86BF3" w:rsidP="000F50E7">
      <w:pPr>
        <w:pStyle w:val="ListParagraph"/>
        <w:ind w:left="360"/>
        <w:jc w:val="both"/>
        <w:rPr>
          <w:rFonts w:ascii="Times New Roman" w:hAnsi="Times New Roman"/>
          <w:sz w:val="22"/>
          <w:szCs w:val="22"/>
        </w:rPr>
      </w:pPr>
    </w:p>
    <w:p w:rsidR="000562D3" w:rsidRPr="004270BB" w:rsidRDefault="000562D3" w:rsidP="000562D3">
      <w:pPr>
        <w:pStyle w:val="Heading2"/>
      </w:pPr>
      <w:r w:rsidRPr="004270BB">
        <w:lastRenderedPageBreak/>
        <w:t>Design Requirements</w:t>
      </w:r>
    </w:p>
    <w:p w:rsidR="000F50E7" w:rsidRPr="004270BB" w:rsidRDefault="000F50E7" w:rsidP="000F50E7">
      <w:pPr>
        <w:rPr>
          <w:sz w:val="22"/>
          <w:szCs w:val="22"/>
        </w:rPr>
      </w:pPr>
      <w:r w:rsidRPr="004270BB">
        <w:rPr>
          <w:sz w:val="22"/>
          <w:szCs w:val="22"/>
        </w:rPr>
        <w:t>Where required, all code referenced or used shall be properly sited. All workspaces should utilize revision control applications</w:t>
      </w:r>
      <w:r w:rsidR="00230354" w:rsidRPr="004270BB">
        <w:rPr>
          <w:sz w:val="22"/>
          <w:szCs w:val="22"/>
        </w:rPr>
        <w:t xml:space="preserve"> </w:t>
      </w:r>
      <w:r w:rsidRPr="004270BB">
        <w:rPr>
          <w:sz w:val="22"/>
          <w:szCs w:val="22"/>
        </w:rPr>
        <w:t>to maintain all code.</w:t>
      </w:r>
    </w:p>
    <w:p w:rsidR="000F50E7" w:rsidRPr="004270BB" w:rsidRDefault="000F50E7" w:rsidP="000F50E7">
      <w:pPr>
        <w:rPr>
          <w:sz w:val="22"/>
          <w:szCs w:val="22"/>
        </w:rPr>
      </w:pPr>
    </w:p>
    <w:p w:rsidR="000F50E7" w:rsidRPr="004270BB" w:rsidRDefault="000F50E7" w:rsidP="000F50E7">
      <w:pPr>
        <w:rPr>
          <w:sz w:val="22"/>
          <w:szCs w:val="22"/>
        </w:rPr>
      </w:pPr>
      <w:r w:rsidRPr="004270BB">
        <w:rPr>
          <w:sz w:val="22"/>
          <w:szCs w:val="22"/>
        </w:rPr>
        <w:t xml:space="preserve">Both a developer’s manual and a user’s manual shall be created. The developer’s manual shall include all modules, inputs and outputs. The developer’s manual should include a brief functional description for all functions or modules and block diagrams for each module. The user manual shall include instructions on how to power, connect and run a live demo. The user manual shall include figures and tables where needed. </w:t>
      </w:r>
    </w:p>
    <w:p w:rsidR="009F07C9" w:rsidRPr="004270BB" w:rsidRDefault="009F07C9" w:rsidP="003C6247">
      <w:pPr>
        <w:pStyle w:val="Heading1"/>
        <w:numPr>
          <w:ilvl w:val="0"/>
          <w:numId w:val="1"/>
        </w:numPr>
        <w:rPr>
          <w:szCs w:val="22"/>
        </w:rPr>
      </w:pPr>
      <w:r w:rsidRPr="004270BB">
        <w:rPr>
          <w:szCs w:val="22"/>
        </w:rPr>
        <w:t>System Verification</w:t>
      </w:r>
      <w:r w:rsidR="003C6247" w:rsidRPr="004270BB">
        <w:rPr>
          <w:szCs w:val="22"/>
        </w:rPr>
        <w:t xml:space="preserve">  </w:t>
      </w:r>
    </w:p>
    <w:p w:rsidR="009F07C9" w:rsidRPr="004270BB" w:rsidRDefault="009F07C9" w:rsidP="003C6247">
      <w:pPr>
        <w:pStyle w:val="Heading2"/>
        <w:numPr>
          <w:ilvl w:val="1"/>
          <w:numId w:val="1"/>
        </w:numPr>
        <w:rPr>
          <w:szCs w:val="22"/>
        </w:rPr>
      </w:pPr>
      <w:r w:rsidRPr="004270BB">
        <w:rPr>
          <w:szCs w:val="22"/>
        </w:rPr>
        <w:t>Verification Techniques</w:t>
      </w:r>
    </w:p>
    <w:p w:rsidR="009F07C9" w:rsidRPr="004270BB" w:rsidRDefault="009F07C9" w:rsidP="003C6247">
      <w:pPr>
        <w:rPr>
          <w:sz w:val="22"/>
          <w:szCs w:val="22"/>
        </w:rPr>
      </w:pPr>
      <w:r w:rsidRPr="004270BB">
        <w:rPr>
          <w:sz w:val="22"/>
          <w:szCs w:val="22"/>
        </w:rPr>
        <w:t>In this section several verification requirements have been defined to assist in testing whether the system requirements for the Guitar Pitch Shifter have been met. The development timeli</w:t>
      </w:r>
      <w:r w:rsidR="007D4121" w:rsidRPr="004270BB">
        <w:rPr>
          <w:sz w:val="22"/>
          <w:szCs w:val="22"/>
        </w:rPr>
        <w:t>ne has been broken up into four</w:t>
      </w:r>
      <w:r w:rsidRPr="004270BB">
        <w:rPr>
          <w:sz w:val="22"/>
          <w:szCs w:val="22"/>
        </w:rPr>
        <w:t xml:space="preserve"> phases: </w:t>
      </w:r>
    </w:p>
    <w:p w:rsidR="009F07C9" w:rsidRPr="004270BB" w:rsidRDefault="009F07C9" w:rsidP="003C6247">
      <w:pPr>
        <w:rPr>
          <w:sz w:val="22"/>
          <w:szCs w:val="22"/>
        </w:rPr>
      </w:pPr>
    </w:p>
    <w:p w:rsidR="009F07C9" w:rsidRPr="004270BB" w:rsidRDefault="009F07C9" w:rsidP="003C6247">
      <w:pPr>
        <w:numPr>
          <w:ilvl w:val="0"/>
          <w:numId w:val="40"/>
        </w:numPr>
        <w:contextualSpacing/>
        <w:rPr>
          <w:sz w:val="22"/>
          <w:szCs w:val="22"/>
        </w:rPr>
      </w:pPr>
      <w:r w:rsidRPr="004270BB">
        <w:rPr>
          <w:sz w:val="22"/>
          <w:szCs w:val="22"/>
        </w:rPr>
        <w:t>Software Simulation</w:t>
      </w:r>
    </w:p>
    <w:p w:rsidR="009F07C9" w:rsidRPr="004270BB" w:rsidRDefault="009F07C9" w:rsidP="003C6247">
      <w:pPr>
        <w:numPr>
          <w:ilvl w:val="0"/>
          <w:numId w:val="40"/>
        </w:numPr>
        <w:contextualSpacing/>
        <w:rPr>
          <w:sz w:val="22"/>
          <w:szCs w:val="22"/>
        </w:rPr>
      </w:pPr>
      <w:r w:rsidRPr="004270BB">
        <w:rPr>
          <w:sz w:val="22"/>
          <w:szCs w:val="22"/>
        </w:rPr>
        <w:t>Hardware Simulation</w:t>
      </w:r>
    </w:p>
    <w:p w:rsidR="009F07C9" w:rsidRPr="004270BB" w:rsidRDefault="00660222" w:rsidP="003C6247">
      <w:pPr>
        <w:numPr>
          <w:ilvl w:val="0"/>
          <w:numId w:val="40"/>
        </w:numPr>
        <w:contextualSpacing/>
        <w:rPr>
          <w:sz w:val="22"/>
          <w:szCs w:val="22"/>
        </w:rPr>
      </w:pPr>
      <w:r w:rsidRPr="004270BB">
        <w:rPr>
          <w:sz w:val="22"/>
          <w:szCs w:val="22"/>
        </w:rPr>
        <w:t>User Interface Design</w:t>
      </w:r>
    </w:p>
    <w:p w:rsidR="009F07C9" w:rsidRPr="0055038F" w:rsidRDefault="007D4121" w:rsidP="003C6247">
      <w:pPr>
        <w:numPr>
          <w:ilvl w:val="0"/>
          <w:numId w:val="40"/>
        </w:numPr>
        <w:contextualSpacing/>
        <w:rPr>
          <w:sz w:val="22"/>
          <w:szCs w:val="22"/>
        </w:rPr>
      </w:pPr>
      <w:r w:rsidRPr="004270BB">
        <w:rPr>
          <w:sz w:val="22"/>
          <w:szCs w:val="22"/>
        </w:rPr>
        <w:t>Production Unit Testing</w:t>
      </w:r>
    </w:p>
    <w:p w:rsidR="009F07C9" w:rsidRPr="004270BB" w:rsidRDefault="009F07C9" w:rsidP="003C6247">
      <w:pPr>
        <w:pStyle w:val="Heading2"/>
        <w:numPr>
          <w:ilvl w:val="1"/>
          <w:numId w:val="1"/>
        </w:numPr>
        <w:rPr>
          <w:szCs w:val="22"/>
        </w:rPr>
      </w:pPr>
      <w:r w:rsidRPr="004270BB">
        <w:rPr>
          <w:szCs w:val="22"/>
        </w:rPr>
        <w:t>Phase I - Software Simulation</w:t>
      </w:r>
    </w:p>
    <w:p w:rsidR="009F07C9" w:rsidRPr="00B34E14" w:rsidRDefault="009F07C9" w:rsidP="003C6247">
      <w:pPr>
        <w:rPr>
          <w:sz w:val="22"/>
          <w:szCs w:val="22"/>
        </w:rPr>
      </w:pPr>
      <w:r w:rsidRPr="004270BB">
        <w:rPr>
          <w:sz w:val="22"/>
          <w:szCs w:val="22"/>
        </w:rPr>
        <w:t xml:space="preserve">Phase 1 will assist in verifying that each system requirement works in theory through software simulation. Inputs shall be prerecorded and shall not be processed in real time. </w:t>
      </w:r>
    </w:p>
    <w:p w:rsidR="009F07C9" w:rsidRPr="004270BB" w:rsidRDefault="009F07C9" w:rsidP="003C6247">
      <w:pPr>
        <w:pStyle w:val="Heading2"/>
        <w:numPr>
          <w:ilvl w:val="1"/>
          <w:numId w:val="1"/>
        </w:numPr>
        <w:rPr>
          <w:szCs w:val="22"/>
        </w:rPr>
      </w:pPr>
      <w:r w:rsidRPr="004270BB">
        <w:rPr>
          <w:szCs w:val="22"/>
        </w:rPr>
        <w:t>Phase 2 - Hardware Implementation</w:t>
      </w:r>
    </w:p>
    <w:p w:rsidR="0055038F" w:rsidRDefault="009F07C9" w:rsidP="003C6247">
      <w:pPr>
        <w:rPr>
          <w:sz w:val="22"/>
          <w:szCs w:val="22"/>
        </w:rPr>
      </w:pPr>
      <w:r w:rsidRPr="004270BB">
        <w:rPr>
          <w:sz w:val="22"/>
          <w:szCs w:val="22"/>
        </w:rPr>
        <w:t xml:space="preserve">Phase 2 will assist in verifying that each system requirement works realistically through hardware simulation. </w:t>
      </w:r>
    </w:p>
    <w:p w:rsidR="0055038F" w:rsidRDefault="0055038F" w:rsidP="003C6247">
      <w:pPr>
        <w:rPr>
          <w:sz w:val="22"/>
          <w:szCs w:val="22"/>
        </w:rPr>
      </w:pPr>
    </w:p>
    <w:p w:rsidR="009F07C9" w:rsidRPr="004270BB" w:rsidRDefault="009F07C9" w:rsidP="003C6247">
      <w:pPr>
        <w:rPr>
          <w:sz w:val="22"/>
          <w:szCs w:val="22"/>
        </w:rPr>
      </w:pPr>
      <w:r w:rsidRPr="004270BB">
        <w:rPr>
          <w:sz w:val="22"/>
          <w:szCs w:val="22"/>
        </w:rPr>
        <w:t>There shall be an interface between the guitar and device model and also between the amplifier and the device model. There shall be an algorithm that can behave similar to the software simulation, but modified as needed for any hardware devices. There shall be a method for verifying that the hardware implementation is correctly functioning. Inputs should be processed in real-time and any delay should be minimal.</w:t>
      </w:r>
    </w:p>
    <w:p w:rsidR="009F07C9" w:rsidRPr="004270BB" w:rsidRDefault="009F07C9" w:rsidP="003C6247">
      <w:pPr>
        <w:rPr>
          <w:sz w:val="22"/>
          <w:szCs w:val="22"/>
        </w:rPr>
      </w:pPr>
    </w:p>
    <w:p w:rsidR="009F07C9" w:rsidRPr="004270BB" w:rsidRDefault="0055038F" w:rsidP="003C6247">
      <w:pPr>
        <w:rPr>
          <w:sz w:val="22"/>
          <w:szCs w:val="22"/>
        </w:rPr>
      </w:pPr>
      <w:r>
        <w:rPr>
          <w:sz w:val="22"/>
          <w:szCs w:val="22"/>
        </w:rPr>
        <w:t>The hardware algorithm may be</w:t>
      </w:r>
      <w:r w:rsidR="009F07C9" w:rsidRPr="004270BB">
        <w:rPr>
          <w:sz w:val="22"/>
          <w:szCs w:val="22"/>
        </w:rPr>
        <w:t xml:space="preserve"> developed on a simulation hardware package</w:t>
      </w:r>
      <w:r w:rsidR="000F50E7" w:rsidRPr="004270BB">
        <w:rPr>
          <w:sz w:val="22"/>
          <w:szCs w:val="22"/>
        </w:rPr>
        <w:t xml:space="preserve"> </w:t>
      </w:r>
      <w:r w:rsidR="009F07C9" w:rsidRPr="004270BB">
        <w:rPr>
          <w:sz w:val="22"/>
          <w:szCs w:val="22"/>
        </w:rPr>
        <w:t>and the completed program should contain a library of modules, that support all programs as needed. All relevant</w:t>
      </w:r>
      <w:r w:rsidR="000F50E7" w:rsidRPr="004270BB">
        <w:rPr>
          <w:sz w:val="22"/>
          <w:szCs w:val="22"/>
        </w:rPr>
        <w:t xml:space="preserve"> data should be plotted on waveform tools</w:t>
      </w:r>
      <w:r w:rsidR="009F07C9" w:rsidRPr="004270BB">
        <w:rPr>
          <w:sz w:val="22"/>
          <w:szCs w:val="22"/>
        </w:rPr>
        <w:t xml:space="preserve"> to verify each algorithm meets the system requirements.</w:t>
      </w:r>
    </w:p>
    <w:p w:rsidR="007D4121" w:rsidRPr="004270BB" w:rsidRDefault="007D4121" w:rsidP="001F772F">
      <w:pPr>
        <w:pStyle w:val="Heading2"/>
      </w:pPr>
      <w:r w:rsidRPr="004270BB">
        <w:t>Phase 3 - User Interface</w:t>
      </w:r>
    </w:p>
    <w:p w:rsidR="001F772F" w:rsidRPr="004270BB" w:rsidRDefault="001F772F" w:rsidP="008729A3">
      <w:pPr>
        <w:pStyle w:val="BodyTextIndent"/>
        <w:jc w:val="left"/>
      </w:pPr>
      <w:r w:rsidRPr="004270BB">
        <w:t xml:space="preserve">In Phase 3 </w:t>
      </w:r>
      <w:r w:rsidR="0055038F">
        <w:t>t</w:t>
      </w:r>
      <w:r w:rsidRPr="004270BB">
        <w:t xml:space="preserve">he </w:t>
      </w:r>
      <w:r w:rsidR="0055038F">
        <w:t xml:space="preserve">user interface </w:t>
      </w:r>
      <w:r w:rsidRPr="004270BB">
        <w:t>prototype shall include power on/off capability, mode operation and pitch shift selection.</w:t>
      </w:r>
      <w:r w:rsidR="008729A3">
        <w:t xml:space="preserve"> The final user interface should be redesigned </w:t>
      </w:r>
      <w:r w:rsidRPr="004270BB">
        <w:t>to fit within the production unit specifications listed in section 3.5.</w:t>
      </w:r>
    </w:p>
    <w:p w:rsidR="009F07C9" w:rsidRPr="004270BB" w:rsidRDefault="007D4121" w:rsidP="003C6247">
      <w:pPr>
        <w:pStyle w:val="Heading2"/>
        <w:numPr>
          <w:ilvl w:val="1"/>
          <w:numId w:val="1"/>
        </w:numPr>
        <w:rPr>
          <w:szCs w:val="22"/>
        </w:rPr>
      </w:pPr>
      <w:r w:rsidRPr="004270BB">
        <w:rPr>
          <w:szCs w:val="22"/>
        </w:rPr>
        <w:lastRenderedPageBreak/>
        <w:t>Phase 4</w:t>
      </w:r>
      <w:r w:rsidR="009F07C9" w:rsidRPr="004270BB">
        <w:rPr>
          <w:szCs w:val="22"/>
        </w:rPr>
        <w:t xml:space="preserve"> - Production Unit Testing</w:t>
      </w:r>
    </w:p>
    <w:p w:rsidR="009F07C9" w:rsidRPr="004270BB" w:rsidRDefault="007D4121" w:rsidP="003C6247">
      <w:pPr>
        <w:rPr>
          <w:sz w:val="22"/>
          <w:szCs w:val="22"/>
        </w:rPr>
      </w:pPr>
      <w:r w:rsidRPr="004270BB">
        <w:rPr>
          <w:sz w:val="22"/>
          <w:szCs w:val="22"/>
        </w:rPr>
        <w:t xml:space="preserve"> Phase 4</w:t>
      </w:r>
      <w:r w:rsidR="001F772F" w:rsidRPr="004270BB">
        <w:rPr>
          <w:sz w:val="22"/>
          <w:szCs w:val="22"/>
        </w:rPr>
        <w:t xml:space="preserve"> can be broken into two major components:</w:t>
      </w:r>
      <w:r w:rsidR="009F07C9" w:rsidRPr="004270BB">
        <w:rPr>
          <w:sz w:val="22"/>
          <w:szCs w:val="22"/>
        </w:rPr>
        <w:t xml:space="preserve"> production quantity and cost.</w:t>
      </w:r>
      <w:r w:rsidR="001F772F" w:rsidRPr="004270BB">
        <w:rPr>
          <w:sz w:val="22"/>
          <w:szCs w:val="22"/>
        </w:rPr>
        <w:t xml:space="preserve"> </w:t>
      </w:r>
      <w:r w:rsidR="000F50E7" w:rsidRPr="004270BB">
        <w:rPr>
          <w:sz w:val="22"/>
          <w:szCs w:val="22"/>
        </w:rPr>
        <w:t>The product</w:t>
      </w:r>
      <w:r w:rsidR="009F07C9" w:rsidRPr="004270BB">
        <w:rPr>
          <w:sz w:val="22"/>
          <w:szCs w:val="22"/>
        </w:rPr>
        <w:t xml:space="preserve"> design should be no more than twice the </w:t>
      </w:r>
      <w:r w:rsidR="001F772F" w:rsidRPr="004270BB">
        <w:rPr>
          <w:sz w:val="22"/>
          <w:szCs w:val="22"/>
        </w:rPr>
        <w:t>final volume of the prototype</w:t>
      </w:r>
      <w:r w:rsidR="009F07C9" w:rsidRPr="004270BB">
        <w:rPr>
          <w:sz w:val="22"/>
          <w:szCs w:val="22"/>
        </w:rPr>
        <w:t>. There will be a limited production phase to build 100 units, if the functionality of the limited production devices goes well, the design will be expanded to run lots of 1000, 3000, and 6000 units. And the cost per unit should be no more the $500.</w:t>
      </w:r>
    </w:p>
    <w:p w:rsidR="00035A4F" w:rsidRPr="004270BB" w:rsidRDefault="00035A4F" w:rsidP="003C6247">
      <w:pPr>
        <w:pStyle w:val="Heading1"/>
        <w:numPr>
          <w:ilvl w:val="0"/>
          <w:numId w:val="0"/>
        </w:numPr>
        <w:ind w:left="432"/>
        <w:rPr>
          <w:color w:val="FF0000"/>
          <w:szCs w:val="22"/>
        </w:rPr>
      </w:pPr>
    </w:p>
    <w:sectPr w:rsidR="00035A4F" w:rsidRPr="004270BB" w:rsidSect="00ED25C7">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E01" w:rsidRDefault="00525E01">
      <w:r>
        <w:separator/>
      </w:r>
    </w:p>
  </w:endnote>
  <w:endnote w:type="continuationSeparator" w:id="0">
    <w:p w:rsidR="00525E01" w:rsidRDefault="00525E01">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E01" w:rsidRDefault="00525E01">
      <w:r>
        <w:separator/>
      </w:r>
    </w:p>
  </w:footnote>
  <w:footnote w:type="continuationSeparator" w:id="0">
    <w:p w:rsidR="00525E01" w:rsidRDefault="00525E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94509436"/>
      <w:docPartObj>
        <w:docPartGallery w:val="Page Numbers (Top of Page)"/>
        <w:docPartUnique/>
      </w:docPartObj>
    </w:sdtPr>
    <w:sdtEndPr>
      <w:rPr>
        <w:color w:val="auto"/>
        <w:spacing w:val="0"/>
      </w:rPr>
    </w:sdtEndPr>
    <w:sdtContent>
      <w:p w:rsidR="004C29F5" w:rsidRDefault="007E24C6">
        <w:pPr>
          <w:pStyle w:val="Header"/>
          <w:pBdr>
            <w:bottom w:val="single" w:sz="4" w:space="1" w:color="D9D9D9" w:themeColor="background1" w:themeShade="D9"/>
          </w:pBdr>
          <w:jc w:val="right"/>
          <w:rPr>
            <w:b/>
          </w:rPr>
        </w:pPr>
        <w:fldSimple w:instr=" PAGE   \* MERGEFORMAT ">
          <w:r w:rsidR="00B34E14" w:rsidRPr="00B34E14">
            <w:rPr>
              <w:b/>
              <w:noProof/>
            </w:rPr>
            <w:t>4</w:t>
          </w:r>
        </w:fldSimple>
      </w:p>
    </w:sdtContent>
  </w:sdt>
  <w:p w:rsidR="004C29F5" w:rsidRPr="005C5064" w:rsidRDefault="004C29F5" w:rsidP="00523F94">
    <w:pPr>
      <w:pStyle w:val="Header"/>
      <w:jc w:val="left"/>
      <w:rPr>
        <w:rFonts w:ascii="Verdana" w:hAnsi="Verdana"/>
        <w:sz w:val="12"/>
        <w:szCs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60141"/>
    <w:multiLevelType w:val="hybridMultilevel"/>
    <w:tmpl w:val="F4B461D6"/>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16630BDE"/>
    <w:multiLevelType w:val="hybridMultilevel"/>
    <w:tmpl w:val="CA06C1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136081"/>
    <w:multiLevelType w:val="hybridMultilevel"/>
    <w:tmpl w:val="FBC4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81539"/>
    <w:multiLevelType w:val="singleLevel"/>
    <w:tmpl w:val="1EDAE782"/>
    <w:lvl w:ilvl="0">
      <w:start w:val="1"/>
      <w:numFmt w:val="upperLetter"/>
      <w:pStyle w:val="ListA"/>
      <w:lvlText w:val="%1."/>
      <w:lvlJc w:val="left"/>
      <w:pPr>
        <w:tabs>
          <w:tab w:val="num" w:pos="2520"/>
        </w:tabs>
        <w:ind w:left="2520" w:hanging="360"/>
      </w:pPr>
      <w:rPr>
        <w:rFonts w:cs="Times New Roman"/>
      </w:rPr>
    </w:lvl>
  </w:abstractNum>
  <w:abstractNum w:abstractNumId="4">
    <w:nsid w:val="184F4E52"/>
    <w:multiLevelType w:val="hybridMultilevel"/>
    <w:tmpl w:val="5E8223C0"/>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21FA309D"/>
    <w:multiLevelType w:val="hybridMultilevel"/>
    <w:tmpl w:val="D9A4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B65881"/>
    <w:multiLevelType w:val="hybridMultilevel"/>
    <w:tmpl w:val="92544EE0"/>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23441AD8"/>
    <w:multiLevelType w:val="hybridMultilevel"/>
    <w:tmpl w:val="2F9612D4"/>
    <w:lvl w:ilvl="0" w:tplc="1FDA6C28">
      <w:start w:val="1"/>
      <w:numFmt w:val="bullet"/>
      <w:lvlText w:val=""/>
      <w:lvlJc w:val="left"/>
      <w:pPr>
        <w:tabs>
          <w:tab w:val="num" w:pos="504"/>
        </w:tabs>
        <w:ind w:left="720" w:hanging="216"/>
      </w:pPr>
      <w:rPr>
        <w:rFonts w:ascii="Wingdings" w:hAnsi="Wingdings"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8">
    <w:nsid w:val="28FC0E0F"/>
    <w:multiLevelType w:val="multilevel"/>
    <w:tmpl w:val="C8A639F8"/>
    <w:lvl w:ilvl="0">
      <w:start w:val="1"/>
      <w:numFmt w:val="upperLetter"/>
      <w:lvlText w:val="%1"/>
      <w:lvlJc w:val="left"/>
      <w:pPr>
        <w:tabs>
          <w:tab w:val="num" w:pos="420"/>
        </w:tabs>
        <w:ind w:left="420" w:hanging="360"/>
      </w:pPr>
      <w:rPr>
        <w:rFonts w:ascii="Times New Roman" w:hAnsi="Times New Roman" w:cs="Times New Roman" w:hint="default"/>
      </w:rPr>
    </w:lvl>
    <w:lvl w:ilvl="1">
      <w:start w:val="1"/>
      <w:numFmt w:val="upperLetter"/>
      <w:lvlText w:val="%2"/>
      <w:lvlJc w:val="left"/>
      <w:pPr>
        <w:tabs>
          <w:tab w:val="num" w:pos="1500"/>
        </w:tabs>
        <w:ind w:left="1500" w:hanging="360"/>
      </w:pPr>
      <w:rPr>
        <w:rFonts w:cs="Times New Roman" w:hint="default"/>
      </w:rPr>
    </w:lvl>
    <w:lvl w:ilvl="2">
      <w:start w:val="1"/>
      <w:numFmt w:val="decimal"/>
      <w:lvlText w:val="%3"/>
      <w:lvlJc w:val="left"/>
      <w:pPr>
        <w:tabs>
          <w:tab w:val="num" w:pos="2220"/>
        </w:tabs>
        <w:ind w:left="2220" w:hanging="360"/>
      </w:pPr>
      <w:rPr>
        <w:rFonts w:cs="Times New Roman"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9">
    <w:nsid w:val="2A813FD2"/>
    <w:multiLevelType w:val="hybridMultilevel"/>
    <w:tmpl w:val="79BED2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EFE721B"/>
    <w:multiLevelType w:val="multilevel"/>
    <w:tmpl w:val="37A048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2A52AD9"/>
    <w:multiLevelType w:val="singleLevel"/>
    <w:tmpl w:val="E45E9A66"/>
    <w:lvl w:ilvl="0">
      <w:start w:val="1"/>
      <w:numFmt w:val="decimal"/>
      <w:pStyle w:val="List1"/>
      <w:lvlText w:val="%1."/>
      <w:lvlJc w:val="left"/>
      <w:pPr>
        <w:tabs>
          <w:tab w:val="num" w:pos="2160"/>
        </w:tabs>
        <w:ind w:left="2160" w:hanging="360"/>
      </w:pPr>
      <w:rPr>
        <w:rFonts w:cs="Times New Roman"/>
      </w:rPr>
    </w:lvl>
  </w:abstractNum>
  <w:abstractNum w:abstractNumId="12">
    <w:nsid w:val="32F64E2E"/>
    <w:multiLevelType w:val="hybridMultilevel"/>
    <w:tmpl w:val="1870C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961ADD"/>
    <w:multiLevelType w:val="hybridMultilevel"/>
    <w:tmpl w:val="AFA82F5E"/>
    <w:lvl w:ilvl="0" w:tplc="AEE2BDE4">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35897F1F"/>
    <w:multiLevelType w:val="hybridMultilevel"/>
    <w:tmpl w:val="4E0218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CA12BC7"/>
    <w:multiLevelType w:val="multilevel"/>
    <w:tmpl w:val="F4B461D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nsid w:val="4261416E"/>
    <w:multiLevelType w:val="multilevel"/>
    <w:tmpl w:val="89B0CAA4"/>
    <w:lvl w:ilvl="0">
      <w:start w:val="1"/>
      <w:numFmt w:val="upperLetter"/>
      <w:pStyle w:val="Heading2A"/>
      <w:lvlText w:val="APPENDIX %1."/>
      <w:lvlJc w:val="left"/>
      <w:pPr>
        <w:tabs>
          <w:tab w:val="num" w:pos="3240"/>
        </w:tabs>
      </w:pPr>
      <w:rPr>
        <w:rFonts w:cs="Times New Roman" w:hint="default"/>
      </w:rPr>
    </w:lvl>
    <w:lvl w:ilvl="1">
      <w:start w:val="1"/>
      <w:numFmt w:val="decimal"/>
      <w:pStyle w:val="Heading3A"/>
      <w:lvlText w:val="%1.%2"/>
      <w:lvlJc w:val="left"/>
      <w:pPr>
        <w:tabs>
          <w:tab w:val="num" w:pos="720"/>
        </w:tabs>
      </w:pPr>
      <w:rPr>
        <w:rFonts w:cs="Times New Roman" w:hint="default"/>
      </w:rPr>
    </w:lvl>
    <w:lvl w:ilvl="2">
      <w:start w:val="1"/>
      <w:numFmt w:val="decimal"/>
      <w:lvlText w:val="%1.%2.%3"/>
      <w:lvlJc w:val="left"/>
      <w:pPr>
        <w:tabs>
          <w:tab w:val="num" w:pos="1080"/>
        </w:tabs>
      </w:pPr>
      <w:rPr>
        <w:rFonts w:cs="Times New Roman" w:hint="default"/>
      </w:rPr>
    </w:lvl>
    <w:lvl w:ilvl="3">
      <w:start w:val="1"/>
      <w:numFmt w:val="decimal"/>
      <w:lvlText w:val="%1.%2.%3.%4"/>
      <w:lvlJc w:val="left"/>
      <w:pPr>
        <w:tabs>
          <w:tab w:val="num" w:pos="720"/>
        </w:tabs>
      </w:pPr>
      <w:rPr>
        <w:rFonts w:cs="Times New Roman" w:hint="default"/>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7">
    <w:nsid w:val="47D17214"/>
    <w:multiLevelType w:val="singleLevel"/>
    <w:tmpl w:val="B0F40C5A"/>
    <w:lvl w:ilvl="0">
      <w:start w:val="1"/>
      <w:numFmt w:val="lowerLetter"/>
      <w:pStyle w:val="Lista0"/>
      <w:lvlText w:val="%1."/>
      <w:lvlJc w:val="left"/>
      <w:pPr>
        <w:tabs>
          <w:tab w:val="num" w:pos="1800"/>
        </w:tabs>
        <w:ind w:left="1800" w:hanging="360"/>
      </w:pPr>
      <w:rPr>
        <w:rFonts w:cs="Times New Roman"/>
        <w:caps w:val="0"/>
      </w:rPr>
    </w:lvl>
  </w:abstractNum>
  <w:abstractNum w:abstractNumId="18">
    <w:nsid w:val="4D3374F3"/>
    <w:multiLevelType w:val="hybridMultilevel"/>
    <w:tmpl w:val="A1C69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181B8C"/>
    <w:multiLevelType w:val="hybridMultilevel"/>
    <w:tmpl w:val="939A29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15D0224"/>
    <w:multiLevelType w:val="hybridMultilevel"/>
    <w:tmpl w:val="958CBC48"/>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633B0C4D"/>
    <w:multiLevelType w:val="hybridMultilevel"/>
    <w:tmpl w:val="4928FA36"/>
    <w:lvl w:ilvl="0" w:tplc="04090011">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67211D20"/>
    <w:multiLevelType w:val="hybridMultilevel"/>
    <w:tmpl w:val="3BB043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8316512"/>
    <w:multiLevelType w:val="hybridMultilevel"/>
    <w:tmpl w:val="802A6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1941C5"/>
    <w:multiLevelType w:val="hybridMultilevel"/>
    <w:tmpl w:val="07D4A7E8"/>
    <w:lvl w:ilvl="0" w:tplc="AEE2BD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96B0516"/>
    <w:multiLevelType w:val="hybridMultilevel"/>
    <w:tmpl w:val="BB3ED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A8F3860"/>
    <w:multiLevelType w:val="hybridMultilevel"/>
    <w:tmpl w:val="0BD4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FD0A40"/>
    <w:multiLevelType w:val="hybridMultilevel"/>
    <w:tmpl w:val="D2F6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734171"/>
    <w:multiLevelType w:val="hybridMultilevel"/>
    <w:tmpl w:val="85384842"/>
    <w:lvl w:ilvl="0" w:tplc="AEE2BD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645080A"/>
    <w:multiLevelType w:val="hybridMultilevel"/>
    <w:tmpl w:val="37A04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A074031"/>
    <w:multiLevelType w:val="hybridMultilevel"/>
    <w:tmpl w:val="B8E8550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7BD9009F"/>
    <w:multiLevelType w:val="multilevel"/>
    <w:tmpl w:val="A2AAE3C4"/>
    <w:lvl w:ilvl="0">
      <w:start w:val="1"/>
      <w:numFmt w:val="decimal"/>
      <w:pStyle w:val="Heading1"/>
      <w:lvlText w:val="%1"/>
      <w:lvlJc w:val="left"/>
      <w:pPr>
        <w:tabs>
          <w:tab w:val="num" w:pos="432"/>
        </w:tabs>
        <w:ind w:left="432" w:hanging="432"/>
      </w:pPr>
      <w:rPr>
        <w:rFonts w:ascii="Times New Roman" w:hAnsi="Times New Roman" w:cs="Times New Roman" w:hint="default"/>
        <w:b/>
        <w:i w:val="0"/>
        <w:caps/>
        <w:strike w:val="0"/>
        <w:dstrike w:val="0"/>
        <w:vanish w:val="0"/>
        <w:color w:val="auto"/>
        <w:sz w:val="22"/>
        <w:szCs w:val="22"/>
        <w:vertAlign w:val="baseline"/>
      </w:rPr>
    </w:lvl>
    <w:lvl w:ilvl="1">
      <w:start w:val="1"/>
      <w:numFmt w:val="decimal"/>
      <w:pStyle w:val="Heading2"/>
      <w:lvlText w:val="%1.%2"/>
      <w:lvlJc w:val="left"/>
      <w:pPr>
        <w:tabs>
          <w:tab w:val="num" w:pos="576"/>
        </w:tabs>
        <w:ind w:left="576" w:hanging="576"/>
      </w:pPr>
      <w:rPr>
        <w:rFonts w:ascii="Times New Roman" w:hAnsi="Times New Roman" w:cs="Times New Roman" w:hint="default"/>
        <w:b/>
        <w:i w:val="0"/>
        <w:caps/>
        <w:sz w:val="22"/>
      </w:rPr>
    </w:lvl>
    <w:lvl w:ilvl="2">
      <w:start w:val="1"/>
      <w:numFmt w:val="decimal"/>
      <w:pStyle w:val="Heading3"/>
      <w:lvlText w:val="%1.%2.%3"/>
      <w:lvlJc w:val="left"/>
      <w:pPr>
        <w:tabs>
          <w:tab w:val="num" w:pos="1080"/>
        </w:tabs>
        <w:ind w:left="1080" w:hanging="720"/>
      </w:pPr>
      <w:rPr>
        <w:rFonts w:ascii="Times New Roman" w:hAnsi="Times New Roman" w:cs="Times New Roman" w:hint="default"/>
        <w:b/>
        <w:i w:val="0"/>
        <w:caps/>
        <w:sz w:val="22"/>
      </w:rPr>
    </w:lvl>
    <w:lvl w:ilvl="3">
      <w:start w:val="1"/>
      <w:numFmt w:val="decimal"/>
      <w:pStyle w:val="Heading4"/>
      <w:lvlText w:val="%1.%2.%3.%4"/>
      <w:lvlJc w:val="left"/>
      <w:pPr>
        <w:tabs>
          <w:tab w:val="num" w:pos="864"/>
        </w:tabs>
        <w:ind w:left="864" w:hanging="864"/>
      </w:pPr>
      <w:rPr>
        <w:rFonts w:ascii="Times New Roman" w:hAnsi="Times New Roman" w:cs="Times New Roman" w:hint="default"/>
        <w:b/>
        <w:i w:val="0"/>
        <w:caps/>
        <w:sz w:val="22"/>
      </w:rPr>
    </w:lvl>
    <w:lvl w:ilvl="4">
      <w:start w:val="1"/>
      <w:numFmt w:val="decimal"/>
      <w:pStyle w:val="Heading5"/>
      <w:lvlText w:val="%1.%2.%3.%4.%5"/>
      <w:lvlJc w:val="left"/>
      <w:pPr>
        <w:tabs>
          <w:tab w:val="num" w:pos="1008"/>
        </w:tabs>
        <w:ind w:left="1008" w:hanging="1008"/>
      </w:pPr>
      <w:rPr>
        <w:rFonts w:ascii="Times New Roman" w:hAnsi="Times New Roman" w:cs="Times New Roman" w:hint="default"/>
        <w:b/>
        <w:i w:val="0"/>
        <w:caps/>
        <w:sz w:val="22"/>
      </w:rPr>
    </w:lvl>
    <w:lvl w:ilvl="5">
      <w:start w:val="1"/>
      <w:numFmt w:val="decimal"/>
      <w:pStyle w:val="Heading6"/>
      <w:lvlText w:val="%1.%2.%3.%4.%5.%6"/>
      <w:lvlJc w:val="left"/>
      <w:pPr>
        <w:tabs>
          <w:tab w:val="num" w:pos="1152"/>
        </w:tabs>
        <w:ind w:left="1152" w:hanging="1152"/>
      </w:pPr>
      <w:rPr>
        <w:rFonts w:ascii="Times New Roman" w:hAnsi="Times New Roman" w:cs="Times New Roman" w:hint="default"/>
        <w:b/>
        <w:i w:val="0"/>
        <w:caps/>
        <w:sz w:val="22"/>
      </w:rPr>
    </w:lvl>
    <w:lvl w:ilvl="6">
      <w:start w:val="1"/>
      <w:numFmt w:val="decimal"/>
      <w:pStyle w:val="Heading7"/>
      <w:lvlText w:val="%1.%2.%3.%4.%5.%6.%7"/>
      <w:lvlJc w:val="left"/>
      <w:pPr>
        <w:tabs>
          <w:tab w:val="num" w:pos="1296"/>
        </w:tabs>
        <w:ind w:left="1296" w:hanging="1296"/>
      </w:pPr>
      <w:rPr>
        <w:rFonts w:ascii="Times New Roman" w:hAnsi="Times New Roman" w:cs="Times New Roman" w:hint="default"/>
        <w:b/>
        <w:i w:val="0"/>
        <w:caps/>
        <w:sz w:val="22"/>
      </w:rPr>
    </w:lvl>
    <w:lvl w:ilvl="7">
      <w:start w:val="1"/>
      <w:numFmt w:val="decimal"/>
      <w:pStyle w:val="Heading8"/>
      <w:lvlText w:val="%1.%2.%3.%4.%5.%6.%7.%8"/>
      <w:lvlJc w:val="left"/>
      <w:pPr>
        <w:tabs>
          <w:tab w:val="num" w:pos="1440"/>
        </w:tabs>
        <w:ind w:left="1440" w:hanging="1440"/>
      </w:pPr>
      <w:rPr>
        <w:rFonts w:ascii="Times New Roman" w:hAnsi="Times New Roman" w:cs="Times New Roman" w:hint="default"/>
        <w:b/>
        <w:i w:val="0"/>
        <w:caps/>
        <w:sz w:val="22"/>
      </w:rPr>
    </w:lvl>
    <w:lvl w:ilvl="8">
      <w:start w:val="1"/>
      <w:numFmt w:val="decimal"/>
      <w:pStyle w:val="Heading9"/>
      <w:lvlText w:val="%1.%2.%3.%4.%5.%6.%7.%8.%9"/>
      <w:lvlJc w:val="left"/>
      <w:pPr>
        <w:tabs>
          <w:tab w:val="num" w:pos="1584"/>
        </w:tabs>
        <w:ind w:left="1584" w:hanging="1584"/>
      </w:pPr>
      <w:rPr>
        <w:rFonts w:ascii="Times New Roman" w:hAnsi="Times New Roman" w:cs="Times New Roman" w:hint="default"/>
        <w:b/>
        <w:i w:val="0"/>
        <w:caps/>
        <w:sz w:val="22"/>
      </w:rPr>
    </w:lvl>
  </w:abstractNum>
  <w:abstractNum w:abstractNumId="32">
    <w:nsid w:val="7D7C5F7B"/>
    <w:multiLevelType w:val="hybridMultilevel"/>
    <w:tmpl w:val="6B725D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31"/>
  </w:num>
  <w:num w:numId="3">
    <w:abstractNumId w:val="31"/>
  </w:num>
  <w:num w:numId="4">
    <w:abstractNumId w:val="31"/>
  </w:num>
  <w:num w:numId="5">
    <w:abstractNumId w:val="31"/>
  </w:num>
  <w:num w:numId="6">
    <w:abstractNumId w:val="31"/>
  </w:num>
  <w:num w:numId="7">
    <w:abstractNumId w:val="31"/>
  </w:num>
  <w:num w:numId="8">
    <w:abstractNumId w:val="31"/>
  </w:num>
  <w:num w:numId="9">
    <w:abstractNumId w:val="31"/>
  </w:num>
  <w:num w:numId="10">
    <w:abstractNumId w:val="11"/>
  </w:num>
  <w:num w:numId="11">
    <w:abstractNumId w:val="17"/>
  </w:num>
  <w:num w:numId="12">
    <w:abstractNumId w:val="3"/>
  </w:num>
  <w:num w:numId="13">
    <w:abstractNumId w:val="31"/>
  </w:num>
  <w:num w:numId="14">
    <w:abstractNumId w:val="31"/>
  </w:num>
  <w:num w:numId="15">
    <w:abstractNumId w:val="8"/>
  </w:num>
  <w:num w:numId="16">
    <w:abstractNumId w:val="16"/>
  </w:num>
  <w:num w:numId="17">
    <w:abstractNumId w:val="16"/>
  </w:num>
  <w:num w:numId="18">
    <w:abstractNumId w:val="16"/>
  </w:num>
  <w:num w:numId="19">
    <w:abstractNumId w:val="7"/>
  </w:num>
  <w:num w:numId="20">
    <w:abstractNumId w:val="4"/>
  </w:num>
  <w:num w:numId="21">
    <w:abstractNumId w:val="6"/>
  </w:num>
  <w:num w:numId="22">
    <w:abstractNumId w:val="20"/>
  </w:num>
  <w:num w:numId="23">
    <w:abstractNumId w:val="21"/>
  </w:num>
  <w:num w:numId="24">
    <w:abstractNumId w:val="0"/>
  </w:num>
  <w:num w:numId="25">
    <w:abstractNumId w:val="15"/>
  </w:num>
  <w:num w:numId="26">
    <w:abstractNumId w:val="13"/>
  </w:num>
  <w:num w:numId="27">
    <w:abstractNumId w:val="28"/>
  </w:num>
  <w:num w:numId="28">
    <w:abstractNumId w:val="24"/>
  </w:num>
  <w:num w:numId="29">
    <w:abstractNumId w:val="29"/>
  </w:num>
  <w:num w:numId="30">
    <w:abstractNumId w:val="19"/>
  </w:num>
  <w:num w:numId="31">
    <w:abstractNumId w:val="9"/>
  </w:num>
  <w:num w:numId="32">
    <w:abstractNumId w:val="22"/>
  </w:num>
  <w:num w:numId="33">
    <w:abstractNumId w:val="31"/>
  </w:num>
  <w:num w:numId="34">
    <w:abstractNumId w:val="25"/>
  </w:num>
  <w:num w:numId="35">
    <w:abstractNumId w:val="1"/>
  </w:num>
  <w:num w:numId="36">
    <w:abstractNumId w:val="32"/>
  </w:num>
  <w:num w:numId="37">
    <w:abstractNumId w:val="31"/>
  </w:num>
  <w:num w:numId="38">
    <w:abstractNumId w:val="10"/>
  </w:num>
  <w:num w:numId="39">
    <w:abstractNumId w:val="14"/>
  </w:num>
  <w:num w:numId="40">
    <w:abstractNumId w:val="30"/>
  </w:num>
  <w:num w:numId="41">
    <w:abstractNumId w:val="27"/>
  </w:num>
  <w:num w:numId="42">
    <w:abstractNumId w:val="2"/>
  </w:num>
  <w:num w:numId="43">
    <w:abstractNumId w:val="12"/>
  </w:num>
  <w:num w:numId="44">
    <w:abstractNumId w:val="5"/>
  </w:num>
  <w:num w:numId="45">
    <w:abstractNumId w:val="26"/>
  </w:num>
  <w:num w:numId="46">
    <w:abstractNumId w:val="23"/>
  </w:num>
  <w:num w:numId="4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attachedTemplate r:id="rId1"/>
  <w:stylePaneFormatFilter w:val="3701"/>
  <w:doNotTrackMoves/>
  <w:defaultTabStop w:val="720"/>
  <w:drawingGridHorizontalSpacing w:val="120"/>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IEEE(EFCL)&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Dissertation_Refs-Converted.enl&lt;/item&gt;&lt;/Libraries&gt;&lt;/ENLibraries&gt;"/>
  </w:docVars>
  <w:rsids>
    <w:rsidRoot w:val="008E6C07"/>
    <w:rsid w:val="000039C9"/>
    <w:rsid w:val="00006577"/>
    <w:rsid w:val="000135F6"/>
    <w:rsid w:val="00013E51"/>
    <w:rsid w:val="00030FBC"/>
    <w:rsid w:val="00035A4F"/>
    <w:rsid w:val="000412F2"/>
    <w:rsid w:val="00041418"/>
    <w:rsid w:val="000562D3"/>
    <w:rsid w:val="00062A53"/>
    <w:rsid w:val="000635D4"/>
    <w:rsid w:val="00076915"/>
    <w:rsid w:val="000839E6"/>
    <w:rsid w:val="00091438"/>
    <w:rsid w:val="000A2A5F"/>
    <w:rsid w:val="000A2A81"/>
    <w:rsid w:val="000B7E45"/>
    <w:rsid w:val="000C56CC"/>
    <w:rsid w:val="000D3977"/>
    <w:rsid w:val="000D403D"/>
    <w:rsid w:val="000D5512"/>
    <w:rsid w:val="000E754B"/>
    <w:rsid w:val="000F2AF6"/>
    <w:rsid w:val="000F50E7"/>
    <w:rsid w:val="00100ABB"/>
    <w:rsid w:val="00117A45"/>
    <w:rsid w:val="00117D62"/>
    <w:rsid w:val="0012210A"/>
    <w:rsid w:val="001277AD"/>
    <w:rsid w:val="00127FEF"/>
    <w:rsid w:val="001301D7"/>
    <w:rsid w:val="00131313"/>
    <w:rsid w:val="00140753"/>
    <w:rsid w:val="0014294C"/>
    <w:rsid w:val="00144B51"/>
    <w:rsid w:val="00150770"/>
    <w:rsid w:val="00151733"/>
    <w:rsid w:val="00156097"/>
    <w:rsid w:val="00163B20"/>
    <w:rsid w:val="001650E9"/>
    <w:rsid w:val="0017489D"/>
    <w:rsid w:val="00181A73"/>
    <w:rsid w:val="001901EE"/>
    <w:rsid w:val="001909FE"/>
    <w:rsid w:val="001C6BED"/>
    <w:rsid w:val="001D0223"/>
    <w:rsid w:val="001D4B9E"/>
    <w:rsid w:val="001D72E4"/>
    <w:rsid w:val="001E0F9A"/>
    <w:rsid w:val="001E2BFE"/>
    <w:rsid w:val="001E4764"/>
    <w:rsid w:val="001F3FBA"/>
    <w:rsid w:val="001F616F"/>
    <w:rsid w:val="001F772F"/>
    <w:rsid w:val="002048D3"/>
    <w:rsid w:val="00205937"/>
    <w:rsid w:val="00206650"/>
    <w:rsid w:val="0020672D"/>
    <w:rsid w:val="0020700B"/>
    <w:rsid w:val="00211B7A"/>
    <w:rsid w:val="002162B6"/>
    <w:rsid w:val="00220DA7"/>
    <w:rsid w:val="00223550"/>
    <w:rsid w:val="00225DA6"/>
    <w:rsid w:val="00227495"/>
    <w:rsid w:val="00227DCE"/>
    <w:rsid w:val="00230354"/>
    <w:rsid w:val="002561C7"/>
    <w:rsid w:val="00256CE5"/>
    <w:rsid w:val="002641F6"/>
    <w:rsid w:val="002660FB"/>
    <w:rsid w:val="0028062A"/>
    <w:rsid w:val="00282027"/>
    <w:rsid w:val="002874C3"/>
    <w:rsid w:val="002907E5"/>
    <w:rsid w:val="00296F60"/>
    <w:rsid w:val="00297AEB"/>
    <w:rsid w:val="002A010C"/>
    <w:rsid w:val="002A56FF"/>
    <w:rsid w:val="002C3888"/>
    <w:rsid w:val="002C438F"/>
    <w:rsid w:val="002C6AF3"/>
    <w:rsid w:val="002D09B7"/>
    <w:rsid w:val="002D30CF"/>
    <w:rsid w:val="002E58EC"/>
    <w:rsid w:val="002F0556"/>
    <w:rsid w:val="002F1397"/>
    <w:rsid w:val="002F2C84"/>
    <w:rsid w:val="002F71DF"/>
    <w:rsid w:val="00301E4B"/>
    <w:rsid w:val="00304056"/>
    <w:rsid w:val="0031278A"/>
    <w:rsid w:val="003135F2"/>
    <w:rsid w:val="00317E43"/>
    <w:rsid w:val="003247E2"/>
    <w:rsid w:val="00331ADC"/>
    <w:rsid w:val="00342970"/>
    <w:rsid w:val="00342E18"/>
    <w:rsid w:val="00354B13"/>
    <w:rsid w:val="00364A49"/>
    <w:rsid w:val="0037567A"/>
    <w:rsid w:val="003806FD"/>
    <w:rsid w:val="00392398"/>
    <w:rsid w:val="003960B9"/>
    <w:rsid w:val="003A3EDE"/>
    <w:rsid w:val="003B0CCC"/>
    <w:rsid w:val="003C3AC5"/>
    <w:rsid w:val="003C6247"/>
    <w:rsid w:val="003C70B1"/>
    <w:rsid w:val="003D4B02"/>
    <w:rsid w:val="003D59A9"/>
    <w:rsid w:val="003D7F54"/>
    <w:rsid w:val="003E4C08"/>
    <w:rsid w:val="003F3E93"/>
    <w:rsid w:val="003F569B"/>
    <w:rsid w:val="00400C4C"/>
    <w:rsid w:val="00404F71"/>
    <w:rsid w:val="0040558E"/>
    <w:rsid w:val="00406A2F"/>
    <w:rsid w:val="00410145"/>
    <w:rsid w:val="004129B0"/>
    <w:rsid w:val="0041651B"/>
    <w:rsid w:val="004212B5"/>
    <w:rsid w:val="004270BB"/>
    <w:rsid w:val="00440CEB"/>
    <w:rsid w:val="00441040"/>
    <w:rsid w:val="004445CB"/>
    <w:rsid w:val="00454ADD"/>
    <w:rsid w:val="004644F7"/>
    <w:rsid w:val="00466034"/>
    <w:rsid w:val="0047057E"/>
    <w:rsid w:val="00470EFE"/>
    <w:rsid w:val="00474CCD"/>
    <w:rsid w:val="00482954"/>
    <w:rsid w:val="00484200"/>
    <w:rsid w:val="004A1AB5"/>
    <w:rsid w:val="004A5F8E"/>
    <w:rsid w:val="004B09B4"/>
    <w:rsid w:val="004B5A0D"/>
    <w:rsid w:val="004B70D3"/>
    <w:rsid w:val="004C29F5"/>
    <w:rsid w:val="004D1189"/>
    <w:rsid w:val="004E7D95"/>
    <w:rsid w:val="004F54FC"/>
    <w:rsid w:val="004F6468"/>
    <w:rsid w:val="005155EB"/>
    <w:rsid w:val="00523F94"/>
    <w:rsid w:val="00525E01"/>
    <w:rsid w:val="00526B47"/>
    <w:rsid w:val="0055038F"/>
    <w:rsid w:val="0055699F"/>
    <w:rsid w:val="00563175"/>
    <w:rsid w:val="00571240"/>
    <w:rsid w:val="005776C1"/>
    <w:rsid w:val="00577C05"/>
    <w:rsid w:val="00580CFA"/>
    <w:rsid w:val="00590C17"/>
    <w:rsid w:val="0059173B"/>
    <w:rsid w:val="005921A2"/>
    <w:rsid w:val="00597E99"/>
    <w:rsid w:val="005A06C9"/>
    <w:rsid w:val="005A1E96"/>
    <w:rsid w:val="005A56D3"/>
    <w:rsid w:val="005B1681"/>
    <w:rsid w:val="005B2B89"/>
    <w:rsid w:val="005B3AB8"/>
    <w:rsid w:val="005C0579"/>
    <w:rsid w:val="005C5064"/>
    <w:rsid w:val="005D0885"/>
    <w:rsid w:val="005D284B"/>
    <w:rsid w:val="005D6D3B"/>
    <w:rsid w:val="005E2701"/>
    <w:rsid w:val="005F6CF9"/>
    <w:rsid w:val="00610EB6"/>
    <w:rsid w:val="00615B0A"/>
    <w:rsid w:val="006241C1"/>
    <w:rsid w:val="006245A6"/>
    <w:rsid w:val="00624D11"/>
    <w:rsid w:val="0062720A"/>
    <w:rsid w:val="0063631E"/>
    <w:rsid w:val="006369EA"/>
    <w:rsid w:val="0064348F"/>
    <w:rsid w:val="00653C70"/>
    <w:rsid w:val="00660222"/>
    <w:rsid w:val="00666588"/>
    <w:rsid w:val="00667E25"/>
    <w:rsid w:val="00680232"/>
    <w:rsid w:val="006821F2"/>
    <w:rsid w:val="00687F03"/>
    <w:rsid w:val="006926D6"/>
    <w:rsid w:val="00695E31"/>
    <w:rsid w:val="006A496A"/>
    <w:rsid w:val="006A75C1"/>
    <w:rsid w:val="006B17E7"/>
    <w:rsid w:val="006C4254"/>
    <w:rsid w:val="006D4494"/>
    <w:rsid w:val="006D47E7"/>
    <w:rsid w:val="006E56CD"/>
    <w:rsid w:val="006E6FF2"/>
    <w:rsid w:val="006E72B6"/>
    <w:rsid w:val="007019C1"/>
    <w:rsid w:val="00703A13"/>
    <w:rsid w:val="00705FC0"/>
    <w:rsid w:val="00713E62"/>
    <w:rsid w:val="007275D6"/>
    <w:rsid w:val="00731401"/>
    <w:rsid w:val="00732444"/>
    <w:rsid w:val="0073611A"/>
    <w:rsid w:val="0073656B"/>
    <w:rsid w:val="007447E6"/>
    <w:rsid w:val="00753765"/>
    <w:rsid w:val="00766A58"/>
    <w:rsid w:val="00767F7E"/>
    <w:rsid w:val="00782204"/>
    <w:rsid w:val="00785C8A"/>
    <w:rsid w:val="00790D32"/>
    <w:rsid w:val="007955CD"/>
    <w:rsid w:val="00796F78"/>
    <w:rsid w:val="007970F4"/>
    <w:rsid w:val="007A0AEE"/>
    <w:rsid w:val="007A6480"/>
    <w:rsid w:val="007A752C"/>
    <w:rsid w:val="007B37E5"/>
    <w:rsid w:val="007B3EA4"/>
    <w:rsid w:val="007B4D94"/>
    <w:rsid w:val="007B7106"/>
    <w:rsid w:val="007C4F07"/>
    <w:rsid w:val="007D4121"/>
    <w:rsid w:val="007E1288"/>
    <w:rsid w:val="007E24C6"/>
    <w:rsid w:val="007E339F"/>
    <w:rsid w:val="007E4C27"/>
    <w:rsid w:val="007E51AE"/>
    <w:rsid w:val="007F3F78"/>
    <w:rsid w:val="008058A6"/>
    <w:rsid w:val="0080748C"/>
    <w:rsid w:val="00813CA0"/>
    <w:rsid w:val="00815C5B"/>
    <w:rsid w:val="008231BF"/>
    <w:rsid w:val="00823EFC"/>
    <w:rsid w:val="0082420E"/>
    <w:rsid w:val="008243E2"/>
    <w:rsid w:val="0083351B"/>
    <w:rsid w:val="0083527A"/>
    <w:rsid w:val="008417EC"/>
    <w:rsid w:val="0084292A"/>
    <w:rsid w:val="00851857"/>
    <w:rsid w:val="00856604"/>
    <w:rsid w:val="0086629A"/>
    <w:rsid w:val="00870626"/>
    <w:rsid w:val="008723D7"/>
    <w:rsid w:val="008729A3"/>
    <w:rsid w:val="008819E8"/>
    <w:rsid w:val="00890CE7"/>
    <w:rsid w:val="00893C80"/>
    <w:rsid w:val="008A526E"/>
    <w:rsid w:val="008A5AD9"/>
    <w:rsid w:val="008B0B6A"/>
    <w:rsid w:val="008B4A2D"/>
    <w:rsid w:val="008B5DFE"/>
    <w:rsid w:val="008C4D56"/>
    <w:rsid w:val="008C7F19"/>
    <w:rsid w:val="008E6C07"/>
    <w:rsid w:val="008F2739"/>
    <w:rsid w:val="008F395E"/>
    <w:rsid w:val="008F3D58"/>
    <w:rsid w:val="009076E7"/>
    <w:rsid w:val="00914696"/>
    <w:rsid w:val="009163FE"/>
    <w:rsid w:val="00925981"/>
    <w:rsid w:val="00926AA4"/>
    <w:rsid w:val="0093610B"/>
    <w:rsid w:val="009426E0"/>
    <w:rsid w:val="00950105"/>
    <w:rsid w:val="009610B5"/>
    <w:rsid w:val="0097234A"/>
    <w:rsid w:val="009835F1"/>
    <w:rsid w:val="00990B84"/>
    <w:rsid w:val="00995F20"/>
    <w:rsid w:val="009C3592"/>
    <w:rsid w:val="009D5BE8"/>
    <w:rsid w:val="009D6737"/>
    <w:rsid w:val="009E34AE"/>
    <w:rsid w:val="009E453D"/>
    <w:rsid w:val="009F06A9"/>
    <w:rsid w:val="009F07C9"/>
    <w:rsid w:val="00A029D1"/>
    <w:rsid w:val="00A05372"/>
    <w:rsid w:val="00A06FC8"/>
    <w:rsid w:val="00A100C3"/>
    <w:rsid w:val="00A11E77"/>
    <w:rsid w:val="00A12EFF"/>
    <w:rsid w:val="00A20185"/>
    <w:rsid w:val="00A307F4"/>
    <w:rsid w:val="00A34D66"/>
    <w:rsid w:val="00A36D8D"/>
    <w:rsid w:val="00A377B7"/>
    <w:rsid w:val="00A40C0D"/>
    <w:rsid w:val="00A412CA"/>
    <w:rsid w:val="00A426AF"/>
    <w:rsid w:val="00A454EA"/>
    <w:rsid w:val="00A461D5"/>
    <w:rsid w:val="00A524A7"/>
    <w:rsid w:val="00A53F9A"/>
    <w:rsid w:val="00A54B16"/>
    <w:rsid w:val="00A610C9"/>
    <w:rsid w:val="00A62F92"/>
    <w:rsid w:val="00A63062"/>
    <w:rsid w:val="00A647B2"/>
    <w:rsid w:val="00A64FCE"/>
    <w:rsid w:val="00A67012"/>
    <w:rsid w:val="00A93924"/>
    <w:rsid w:val="00A97CA3"/>
    <w:rsid w:val="00AA27BB"/>
    <w:rsid w:val="00AC46BC"/>
    <w:rsid w:val="00AD1072"/>
    <w:rsid w:val="00AD158F"/>
    <w:rsid w:val="00AD3394"/>
    <w:rsid w:val="00AD5C3F"/>
    <w:rsid w:val="00AE05D2"/>
    <w:rsid w:val="00AE1A77"/>
    <w:rsid w:val="00AF4335"/>
    <w:rsid w:val="00AF4ECA"/>
    <w:rsid w:val="00B06849"/>
    <w:rsid w:val="00B10ACC"/>
    <w:rsid w:val="00B1652E"/>
    <w:rsid w:val="00B17029"/>
    <w:rsid w:val="00B17E15"/>
    <w:rsid w:val="00B266B7"/>
    <w:rsid w:val="00B26B56"/>
    <w:rsid w:val="00B27FC1"/>
    <w:rsid w:val="00B34E14"/>
    <w:rsid w:val="00B55A0E"/>
    <w:rsid w:val="00B57108"/>
    <w:rsid w:val="00B57E21"/>
    <w:rsid w:val="00B67EDD"/>
    <w:rsid w:val="00B8495C"/>
    <w:rsid w:val="00B86BF3"/>
    <w:rsid w:val="00B9406B"/>
    <w:rsid w:val="00BA0A35"/>
    <w:rsid w:val="00BA452F"/>
    <w:rsid w:val="00BA7C82"/>
    <w:rsid w:val="00BB24B8"/>
    <w:rsid w:val="00BB48F6"/>
    <w:rsid w:val="00BB5D0E"/>
    <w:rsid w:val="00BC33EE"/>
    <w:rsid w:val="00BC3F8D"/>
    <w:rsid w:val="00BD433B"/>
    <w:rsid w:val="00BD5548"/>
    <w:rsid w:val="00BD6342"/>
    <w:rsid w:val="00BE20A4"/>
    <w:rsid w:val="00BE6D81"/>
    <w:rsid w:val="00BF6767"/>
    <w:rsid w:val="00BF77B9"/>
    <w:rsid w:val="00C00617"/>
    <w:rsid w:val="00C1159C"/>
    <w:rsid w:val="00C116C2"/>
    <w:rsid w:val="00C13676"/>
    <w:rsid w:val="00C20CE0"/>
    <w:rsid w:val="00C21E31"/>
    <w:rsid w:val="00C25503"/>
    <w:rsid w:val="00C4345D"/>
    <w:rsid w:val="00C521DE"/>
    <w:rsid w:val="00C62C10"/>
    <w:rsid w:val="00C72A19"/>
    <w:rsid w:val="00C90E9E"/>
    <w:rsid w:val="00C975EC"/>
    <w:rsid w:val="00CA36BD"/>
    <w:rsid w:val="00CB2112"/>
    <w:rsid w:val="00CB6E99"/>
    <w:rsid w:val="00CE0D4E"/>
    <w:rsid w:val="00CE22C0"/>
    <w:rsid w:val="00CF41FA"/>
    <w:rsid w:val="00D00830"/>
    <w:rsid w:val="00D04BA1"/>
    <w:rsid w:val="00D1240B"/>
    <w:rsid w:val="00D2634A"/>
    <w:rsid w:val="00D26DB7"/>
    <w:rsid w:val="00D27346"/>
    <w:rsid w:val="00D32915"/>
    <w:rsid w:val="00D33200"/>
    <w:rsid w:val="00D57E63"/>
    <w:rsid w:val="00D60257"/>
    <w:rsid w:val="00D61A39"/>
    <w:rsid w:val="00D66531"/>
    <w:rsid w:val="00D77352"/>
    <w:rsid w:val="00D8189F"/>
    <w:rsid w:val="00D82169"/>
    <w:rsid w:val="00D93C04"/>
    <w:rsid w:val="00D93FB1"/>
    <w:rsid w:val="00DA343E"/>
    <w:rsid w:val="00DA7582"/>
    <w:rsid w:val="00DC0E42"/>
    <w:rsid w:val="00DC18FC"/>
    <w:rsid w:val="00DD06D5"/>
    <w:rsid w:val="00DD323F"/>
    <w:rsid w:val="00DE299A"/>
    <w:rsid w:val="00DF7BE6"/>
    <w:rsid w:val="00E12E7B"/>
    <w:rsid w:val="00E130BF"/>
    <w:rsid w:val="00E14B7F"/>
    <w:rsid w:val="00E16F4C"/>
    <w:rsid w:val="00E2427A"/>
    <w:rsid w:val="00E50335"/>
    <w:rsid w:val="00E53983"/>
    <w:rsid w:val="00E6196E"/>
    <w:rsid w:val="00E61D8B"/>
    <w:rsid w:val="00E631E2"/>
    <w:rsid w:val="00E65102"/>
    <w:rsid w:val="00E660A6"/>
    <w:rsid w:val="00E8039A"/>
    <w:rsid w:val="00E823CC"/>
    <w:rsid w:val="00E8682D"/>
    <w:rsid w:val="00E91B32"/>
    <w:rsid w:val="00E94666"/>
    <w:rsid w:val="00EA2E16"/>
    <w:rsid w:val="00EA4365"/>
    <w:rsid w:val="00EB3C7A"/>
    <w:rsid w:val="00ED25C7"/>
    <w:rsid w:val="00ED3A89"/>
    <w:rsid w:val="00ED6729"/>
    <w:rsid w:val="00ED672B"/>
    <w:rsid w:val="00EE3046"/>
    <w:rsid w:val="00EE3923"/>
    <w:rsid w:val="00EE6871"/>
    <w:rsid w:val="00EE782E"/>
    <w:rsid w:val="00F008D0"/>
    <w:rsid w:val="00F027A3"/>
    <w:rsid w:val="00F0749F"/>
    <w:rsid w:val="00F127E7"/>
    <w:rsid w:val="00F24DBB"/>
    <w:rsid w:val="00F2613F"/>
    <w:rsid w:val="00F32F1E"/>
    <w:rsid w:val="00F342C3"/>
    <w:rsid w:val="00F40720"/>
    <w:rsid w:val="00F43492"/>
    <w:rsid w:val="00F454DD"/>
    <w:rsid w:val="00F54F3A"/>
    <w:rsid w:val="00F7200D"/>
    <w:rsid w:val="00F7295A"/>
    <w:rsid w:val="00F72A68"/>
    <w:rsid w:val="00F74E06"/>
    <w:rsid w:val="00F76210"/>
    <w:rsid w:val="00F81335"/>
    <w:rsid w:val="00F85642"/>
    <w:rsid w:val="00F87DF3"/>
    <w:rsid w:val="00F943E5"/>
    <w:rsid w:val="00FB656F"/>
    <w:rsid w:val="00FB67F1"/>
    <w:rsid w:val="00FC4781"/>
    <w:rsid w:val="00FE3A16"/>
    <w:rsid w:val="00FF3C7D"/>
    <w:rsid w:val="00FF78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B56"/>
    <w:rPr>
      <w:sz w:val="24"/>
      <w:szCs w:val="24"/>
    </w:rPr>
  </w:style>
  <w:style w:type="paragraph" w:styleId="Heading1">
    <w:name w:val="heading 1"/>
    <w:basedOn w:val="Normal"/>
    <w:next w:val="BodyTextIndent"/>
    <w:link w:val="Heading1Char"/>
    <w:qFormat/>
    <w:rsid w:val="006926D6"/>
    <w:pPr>
      <w:keepNext/>
      <w:numPr>
        <w:numId w:val="14"/>
      </w:numPr>
      <w:tabs>
        <w:tab w:val="left" w:pos="540"/>
      </w:tabs>
      <w:spacing w:before="240" w:after="240"/>
      <w:outlineLvl w:val="0"/>
    </w:pPr>
    <w:rPr>
      <w:b/>
      <w:caps/>
      <w:kern w:val="28"/>
      <w:sz w:val="22"/>
      <w:szCs w:val="20"/>
    </w:rPr>
  </w:style>
  <w:style w:type="paragraph" w:styleId="Heading2">
    <w:name w:val="heading 2"/>
    <w:basedOn w:val="Normal"/>
    <w:next w:val="BodyTextIndent"/>
    <w:link w:val="Heading2Char"/>
    <w:qFormat/>
    <w:rsid w:val="006926D6"/>
    <w:pPr>
      <w:keepNext/>
      <w:numPr>
        <w:ilvl w:val="1"/>
        <w:numId w:val="14"/>
      </w:numPr>
      <w:spacing w:before="240" w:after="240"/>
      <w:outlineLvl w:val="1"/>
    </w:pPr>
    <w:rPr>
      <w:b/>
      <w:sz w:val="22"/>
      <w:szCs w:val="20"/>
    </w:rPr>
  </w:style>
  <w:style w:type="paragraph" w:styleId="Heading3">
    <w:name w:val="heading 3"/>
    <w:basedOn w:val="Normal"/>
    <w:next w:val="Normal"/>
    <w:link w:val="Heading3Char"/>
    <w:qFormat/>
    <w:rsid w:val="006926D6"/>
    <w:pPr>
      <w:keepNext/>
      <w:numPr>
        <w:ilvl w:val="2"/>
        <w:numId w:val="14"/>
      </w:numPr>
      <w:tabs>
        <w:tab w:val="left" w:pos="1440"/>
      </w:tabs>
      <w:spacing w:before="240" w:after="240"/>
      <w:outlineLvl w:val="2"/>
    </w:pPr>
    <w:rPr>
      <w:b/>
      <w:sz w:val="22"/>
      <w:szCs w:val="20"/>
    </w:rPr>
  </w:style>
  <w:style w:type="paragraph" w:styleId="Heading4">
    <w:name w:val="heading 4"/>
    <w:basedOn w:val="Normal"/>
    <w:next w:val="Normal"/>
    <w:qFormat/>
    <w:rsid w:val="006926D6"/>
    <w:pPr>
      <w:keepNext/>
      <w:numPr>
        <w:ilvl w:val="3"/>
        <w:numId w:val="14"/>
      </w:numPr>
      <w:tabs>
        <w:tab w:val="left" w:pos="1440"/>
      </w:tabs>
      <w:spacing w:before="240" w:after="240"/>
      <w:outlineLvl w:val="3"/>
    </w:pPr>
    <w:rPr>
      <w:b/>
      <w:sz w:val="22"/>
      <w:szCs w:val="20"/>
    </w:rPr>
  </w:style>
  <w:style w:type="paragraph" w:styleId="Heading5">
    <w:name w:val="heading 5"/>
    <w:basedOn w:val="Normal"/>
    <w:next w:val="Normal"/>
    <w:qFormat/>
    <w:rsid w:val="006926D6"/>
    <w:pPr>
      <w:numPr>
        <w:ilvl w:val="4"/>
        <w:numId w:val="14"/>
      </w:numPr>
      <w:tabs>
        <w:tab w:val="left" w:pos="1440"/>
      </w:tabs>
      <w:spacing w:before="240" w:after="240"/>
      <w:outlineLvl w:val="4"/>
    </w:pPr>
    <w:rPr>
      <w:b/>
      <w:sz w:val="22"/>
      <w:szCs w:val="20"/>
    </w:rPr>
  </w:style>
  <w:style w:type="paragraph" w:styleId="Heading6">
    <w:name w:val="heading 6"/>
    <w:basedOn w:val="Normal"/>
    <w:next w:val="Normal"/>
    <w:qFormat/>
    <w:rsid w:val="006926D6"/>
    <w:pPr>
      <w:numPr>
        <w:ilvl w:val="5"/>
        <w:numId w:val="14"/>
      </w:numPr>
      <w:tabs>
        <w:tab w:val="left" w:pos="1440"/>
      </w:tabs>
      <w:spacing w:before="240" w:after="240"/>
      <w:outlineLvl w:val="5"/>
    </w:pPr>
    <w:rPr>
      <w:b/>
      <w:sz w:val="22"/>
      <w:szCs w:val="20"/>
    </w:rPr>
  </w:style>
  <w:style w:type="paragraph" w:styleId="Heading7">
    <w:name w:val="heading 7"/>
    <w:basedOn w:val="Normal"/>
    <w:next w:val="Normal"/>
    <w:qFormat/>
    <w:rsid w:val="006926D6"/>
    <w:pPr>
      <w:numPr>
        <w:ilvl w:val="6"/>
        <w:numId w:val="14"/>
      </w:numPr>
      <w:tabs>
        <w:tab w:val="left" w:pos="1440"/>
      </w:tabs>
      <w:spacing w:before="240" w:after="240"/>
      <w:outlineLvl w:val="6"/>
    </w:pPr>
    <w:rPr>
      <w:b/>
      <w:sz w:val="22"/>
      <w:szCs w:val="20"/>
    </w:rPr>
  </w:style>
  <w:style w:type="paragraph" w:styleId="Heading8">
    <w:name w:val="heading 8"/>
    <w:basedOn w:val="Normal"/>
    <w:next w:val="Normal"/>
    <w:qFormat/>
    <w:rsid w:val="006926D6"/>
    <w:pPr>
      <w:numPr>
        <w:ilvl w:val="7"/>
        <w:numId w:val="14"/>
      </w:numPr>
      <w:spacing w:before="240" w:after="240"/>
      <w:outlineLvl w:val="7"/>
    </w:pPr>
    <w:rPr>
      <w:b/>
      <w:sz w:val="22"/>
      <w:szCs w:val="20"/>
    </w:rPr>
  </w:style>
  <w:style w:type="paragraph" w:styleId="Heading9">
    <w:name w:val="heading 9"/>
    <w:basedOn w:val="Normal"/>
    <w:next w:val="Normal"/>
    <w:qFormat/>
    <w:rsid w:val="006926D6"/>
    <w:pPr>
      <w:numPr>
        <w:ilvl w:val="8"/>
        <w:numId w:val="14"/>
      </w:numPr>
      <w:tabs>
        <w:tab w:val="left" w:pos="1440"/>
      </w:tabs>
      <w:spacing w:before="240" w:after="240"/>
      <w:outlineLvl w:val="8"/>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B09B4"/>
    <w:pPr>
      <w:tabs>
        <w:tab w:val="center" w:pos="4320"/>
        <w:tab w:val="right" w:pos="8640"/>
      </w:tabs>
      <w:jc w:val="both"/>
    </w:pPr>
    <w:rPr>
      <w:szCs w:val="20"/>
    </w:rPr>
  </w:style>
  <w:style w:type="paragraph" w:styleId="Header">
    <w:name w:val="header"/>
    <w:basedOn w:val="Normal"/>
    <w:link w:val="HeaderChar"/>
    <w:uiPriority w:val="99"/>
    <w:rsid w:val="004B09B4"/>
    <w:pPr>
      <w:tabs>
        <w:tab w:val="center" w:pos="4320"/>
        <w:tab w:val="right" w:pos="8640"/>
      </w:tabs>
      <w:jc w:val="both"/>
    </w:pPr>
    <w:rPr>
      <w:szCs w:val="20"/>
    </w:rPr>
  </w:style>
  <w:style w:type="character" w:styleId="PageNumber">
    <w:name w:val="page number"/>
    <w:basedOn w:val="DefaultParagraphFont"/>
    <w:rsid w:val="004B09B4"/>
    <w:rPr>
      <w:rFonts w:ascii="Arial" w:hAnsi="Arial" w:cs="Times New Roman"/>
      <w:color w:val="auto"/>
      <w:sz w:val="18"/>
      <w:vertAlign w:val="baseline"/>
    </w:rPr>
  </w:style>
  <w:style w:type="paragraph" w:customStyle="1" w:styleId="AppendixHdg1">
    <w:name w:val="AppendixHdg1"/>
    <w:basedOn w:val="Heading1"/>
    <w:next w:val="Normal"/>
    <w:rsid w:val="00B266B7"/>
    <w:pPr>
      <w:keepLines/>
      <w:numPr>
        <w:numId w:val="0"/>
      </w:numPr>
      <w:tabs>
        <w:tab w:val="clear" w:pos="540"/>
      </w:tabs>
      <w:spacing w:before="360"/>
    </w:pPr>
    <w:rPr>
      <w:rFonts w:ascii="Arial" w:hAnsi="Arial"/>
      <w:kern w:val="0"/>
      <w:sz w:val="24"/>
      <w:lang w:val="en-GB"/>
    </w:rPr>
  </w:style>
  <w:style w:type="paragraph" w:styleId="Title">
    <w:name w:val="Title"/>
    <w:basedOn w:val="Normal"/>
    <w:qFormat/>
    <w:rsid w:val="004B09B4"/>
    <w:pPr>
      <w:spacing w:before="240" w:after="60"/>
      <w:jc w:val="center"/>
      <w:outlineLvl w:val="0"/>
    </w:pPr>
    <w:rPr>
      <w:rFonts w:ascii="Arial" w:hAnsi="Arial" w:cs="Arial"/>
      <w:b/>
      <w:bCs/>
      <w:kern w:val="28"/>
      <w:sz w:val="32"/>
      <w:szCs w:val="32"/>
    </w:rPr>
  </w:style>
  <w:style w:type="paragraph" w:styleId="BodyTextIndent">
    <w:name w:val="Body Text Indent"/>
    <w:basedOn w:val="Normal"/>
    <w:link w:val="BodyTextIndentChar"/>
    <w:rsid w:val="004B09B4"/>
    <w:pPr>
      <w:spacing w:before="120" w:after="180"/>
      <w:jc w:val="both"/>
    </w:pPr>
    <w:rPr>
      <w:sz w:val="22"/>
      <w:szCs w:val="20"/>
    </w:rPr>
  </w:style>
  <w:style w:type="paragraph" w:customStyle="1" w:styleId="FigureTitle">
    <w:name w:val="Figure Title"/>
    <w:basedOn w:val="Normal"/>
    <w:rsid w:val="004B09B4"/>
    <w:pPr>
      <w:tabs>
        <w:tab w:val="center" w:pos="5400"/>
      </w:tabs>
      <w:spacing w:before="120" w:after="120"/>
      <w:ind w:left="1440"/>
      <w:jc w:val="center"/>
    </w:pPr>
    <w:rPr>
      <w:b/>
      <w:kern w:val="28"/>
      <w:sz w:val="22"/>
      <w:szCs w:val="20"/>
    </w:rPr>
  </w:style>
  <w:style w:type="character" w:styleId="FootnoteReference">
    <w:name w:val="footnote reference"/>
    <w:basedOn w:val="DefaultParagraphFont"/>
    <w:semiHidden/>
    <w:rsid w:val="004B09B4"/>
    <w:rPr>
      <w:rFonts w:cs="Times New Roman"/>
      <w:vertAlign w:val="superscript"/>
    </w:rPr>
  </w:style>
  <w:style w:type="paragraph" w:customStyle="1" w:styleId="List1">
    <w:name w:val="List 1."/>
    <w:basedOn w:val="Normal"/>
    <w:rsid w:val="004B09B4"/>
    <w:pPr>
      <w:numPr>
        <w:numId w:val="10"/>
      </w:numPr>
      <w:tabs>
        <w:tab w:val="left" w:pos="1800"/>
        <w:tab w:val="left" w:pos="2520"/>
        <w:tab w:val="left" w:pos="2880"/>
        <w:tab w:val="left" w:pos="3240"/>
        <w:tab w:val="left" w:pos="3600"/>
        <w:tab w:val="left" w:pos="3960"/>
        <w:tab w:val="left" w:pos="4320"/>
        <w:tab w:val="center" w:pos="5400"/>
        <w:tab w:val="right" w:pos="9360"/>
      </w:tabs>
      <w:spacing w:before="120" w:after="120"/>
      <w:jc w:val="both"/>
    </w:pPr>
    <w:rPr>
      <w:sz w:val="22"/>
      <w:szCs w:val="20"/>
    </w:rPr>
  </w:style>
  <w:style w:type="paragraph" w:customStyle="1" w:styleId="List1Italics">
    <w:name w:val="List 1 Italics"/>
    <w:basedOn w:val="List1"/>
    <w:rsid w:val="004B09B4"/>
    <w:pPr>
      <w:numPr>
        <w:numId w:val="0"/>
      </w:numPr>
      <w:tabs>
        <w:tab w:val="num" w:pos="2160"/>
      </w:tabs>
      <w:ind w:left="1800" w:hanging="360"/>
    </w:pPr>
    <w:rPr>
      <w:i/>
    </w:rPr>
  </w:style>
  <w:style w:type="paragraph" w:customStyle="1" w:styleId="Lista0">
    <w:name w:val="List a."/>
    <w:basedOn w:val="Normal"/>
    <w:rsid w:val="004B09B4"/>
    <w:pPr>
      <w:numPr>
        <w:numId w:val="11"/>
      </w:numPr>
      <w:tabs>
        <w:tab w:val="left" w:pos="2160"/>
        <w:tab w:val="left" w:pos="2520"/>
        <w:tab w:val="left" w:pos="2880"/>
        <w:tab w:val="left" w:pos="3240"/>
        <w:tab w:val="left" w:pos="3600"/>
        <w:tab w:val="left" w:pos="3960"/>
        <w:tab w:val="left" w:pos="4320"/>
        <w:tab w:val="center" w:pos="5400"/>
        <w:tab w:val="right" w:pos="9360"/>
      </w:tabs>
      <w:spacing w:before="120" w:after="120"/>
      <w:jc w:val="both"/>
    </w:pPr>
    <w:rPr>
      <w:sz w:val="22"/>
      <w:szCs w:val="20"/>
    </w:rPr>
  </w:style>
  <w:style w:type="paragraph" w:customStyle="1" w:styleId="ListA">
    <w:name w:val="List A"/>
    <w:basedOn w:val="Lista0"/>
    <w:rsid w:val="004B09B4"/>
    <w:pPr>
      <w:numPr>
        <w:numId w:val="12"/>
      </w:numPr>
      <w:tabs>
        <w:tab w:val="clear" w:pos="2160"/>
      </w:tabs>
    </w:pPr>
  </w:style>
  <w:style w:type="paragraph" w:customStyle="1" w:styleId="Heading2A">
    <w:name w:val="Heading 2A"/>
    <w:basedOn w:val="Normal"/>
    <w:rsid w:val="00B266B7"/>
    <w:pPr>
      <w:numPr>
        <w:numId w:val="18"/>
      </w:numPr>
      <w:tabs>
        <w:tab w:val="num" w:pos="720"/>
      </w:tabs>
      <w:ind w:left="720" w:hanging="360"/>
    </w:pPr>
    <w:rPr>
      <w:rFonts w:ascii="Arial" w:hAnsi="Arial"/>
      <w:b/>
      <w:bCs/>
      <w:sz w:val="22"/>
      <w:szCs w:val="20"/>
      <w:lang w:val="en-GB"/>
    </w:rPr>
  </w:style>
  <w:style w:type="paragraph" w:customStyle="1" w:styleId="Heading3A">
    <w:name w:val="Heading 3A"/>
    <w:basedOn w:val="Normal"/>
    <w:rsid w:val="00B266B7"/>
    <w:pPr>
      <w:numPr>
        <w:ilvl w:val="1"/>
        <w:numId w:val="18"/>
      </w:numPr>
      <w:ind w:left="720" w:hanging="360"/>
    </w:pPr>
    <w:rPr>
      <w:rFonts w:ascii="Arial" w:hAnsi="Arial"/>
      <w:sz w:val="22"/>
      <w:szCs w:val="20"/>
      <w:lang w:val="en-GB"/>
    </w:rPr>
  </w:style>
  <w:style w:type="character" w:customStyle="1" w:styleId="MTEquationSection">
    <w:name w:val="MTEquationSection"/>
    <w:basedOn w:val="DefaultParagraphFont"/>
    <w:rsid w:val="004F6468"/>
    <w:rPr>
      <w:rFonts w:cs="Times New Roman"/>
      <w:vanish/>
      <w:color w:val="FF0000"/>
    </w:rPr>
  </w:style>
  <w:style w:type="paragraph" w:customStyle="1" w:styleId="MTDisplayEquation">
    <w:name w:val="MTDisplayEquation"/>
    <w:basedOn w:val="Normal"/>
    <w:next w:val="Normal"/>
    <w:rsid w:val="004F6468"/>
    <w:pPr>
      <w:tabs>
        <w:tab w:val="center" w:pos="4320"/>
        <w:tab w:val="right" w:pos="8640"/>
      </w:tabs>
    </w:pPr>
    <w:rPr>
      <w:rFonts w:eastAsia="Batang"/>
      <w:lang w:eastAsia="ko-KR"/>
    </w:rPr>
  </w:style>
  <w:style w:type="paragraph" w:customStyle="1" w:styleId="Default">
    <w:name w:val="Default"/>
    <w:rsid w:val="00B57E21"/>
    <w:pPr>
      <w:autoSpaceDE w:val="0"/>
      <w:autoSpaceDN w:val="0"/>
      <w:adjustRightInd w:val="0"/>
    </w:pPr>
    <w:rPr>
      <w:color w:val="000000"/>
      <w:sz w:val="24"/>
      <w:szCs w:val="24"/>
    </w:rPr>
  </w:style>
  <w:style w:type="paragraph" w:styleId="Caption">
    <w:name w:val="caption"/>
    <w:basedOn w:val="Normal"/>
    <w:next w:val="Normal"/>
    <w:qFormat/>
    <w:rsid w:val="00F40720"/>
    <w:rPr>
      <w:b/>
      <w:bCs/>
      <w:sz w:val="20"/>
      <w:szCs w:val="20"/>
    </w:rPr>
  </w:style>
  <w:style w:type="paragraph" w:styleId="FootnoteText">
    <w:name w:val="footnote text"/>
    <w:basedOn w:val="Normal"/>
    <w:semiHidden/>
    <w:rsid w:val="00C1159C"/>
    <w:rPr>
      <w:sz w:val="20"/>
      <w:szCs w:val="20"/>
    </w:rPr>
  </w:style>
  <w:style w:type="character" w:styleId="Hyperlink">
    <w:name w:val="Hyperlink"/>
    <w:basedOn w:val="DefaultParagraphFont"/>
    <w:rsid w:val="00C1159C"/>
    <w:rPr>
      <w:rFonts w:cs="Times New Roman"/>
      <w:color w:val="0000FF"/>
      <w:u w:val="single"/>
    </w:rPr>
  </w:style>
  <w:style w:type="table" w:styleId="TableGrid">
    <w:name w:val="Table Grid"/>
    <w:basedOn w:val="TableNormal"/>
    <w:rsid w:val="000E75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B10ACC"/>
    <w:pPr>
      <w:autoSpaceDE w:val="0"/>
      <w:autoSpaceDN w:val="0"/>
      <w:spacing w:line="280" w:lineRule="exact"/>
      <w:jc w:val="both"/>
    </w:pPr>
    <w:rPr>
      <w:sz w:val="24"/>
      <w:szCs w:val="24"/>
    </w:rPr>
  </w:style>
  <w:style w:type="paragraph" w:styleId="TableofFigures">
    <w:name w:val="table of figures"/>
    <w:basedOn w:val="Normal"/>
    <w:next w:val="Normal"/>
    <w:semiHidden/>
    <w:rsid w:val="00BA452F"/>
  </w:style>
  <w:style w:type="paragraph" w:styleId="BalloonText">
    <w:name w:val="Balloon Text"/>
    <w:basedOn w:val="Normal"/>
    <w:link w:val="BalloonTextChar"/>
    <w:uiPriority w:val="99"/>
    <w:semiHidden/>
    <w:unhideWhenUsed/>
    <w:rsid w:val="00BB5D0E"/>
    <w:rPr>
      <w:rFonts w:ascii="Tahoma" w:hAnsi="Tahoma" w:cs="Tahoma"/>
      <w:sz w:val="16"/>
      <w:szCs w:val="16"/>
    </w:rPr>
  </w:style>
  <w:style w:type="character" w:customStyle="1" w:styleId="BalloonTextChar">
    <w:name w:val="Balloon Text Char"/>
    <w:basedOn w:val="DefaultParagraphFont"/>
    <w:link w:val="BalloonText"/>
    <w:uiPriority w:val="99"/>
    <w:semiHidden/>
    <w:rsid w:val="00BB5D0E"/>
    <w:rPr>
      <w:rFonts w:ascii="Tahoma" w:hAnsi="Tahoma" w:cs="Tahoma"/>
      <w:sz w:val="16"/>
      <w:szCs w:val="16"/>
    </w:rPr>
  </w:style>
  <w:style w:type="character" w:styleId="FollowedHyperlink">
    <w:name w:val="FollowedHyperlink"/>
    <w:basedOn w:val="DefaultParagraphFont"/>
    <w:uiPriority w:val="99"/>
    <w:semiHidden/>
    <w:unhideWhenUsed/>
    <w:rsid w:val="0062720A"/>
    <w:rPr>
      <w:color w:val="800080" w:themeColor="followedHyperlink"/>
      <w:u w:val="single"/>
    </w:rPr>
  </w:style>
  <w:style w:type="paragraph" w:styleId="NoSpacing">
    <w:name w:val="No Spacing"/>
    <w:link w:val="NoSpacingChar"/>
    <w:uiPriority w:val="1"/>
    <w:qFormat/>
    <w:rsid w:val="00ED25C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D25C7"/>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B26B56"/>
    <w:rPr>
      <w:b/>
      <w:caps/>
      <w:kern w:val="28"/>
      <w:sz w:val="22"/>
    </w:rPr>
  </w:style>
  <w:style w:type="character" w:customStyle="1" w:styleId="Heading2Char">
    <w:name w:val="Heading 2 Char"/>
    <w:basedOn w:val="DefaultParagraphFont"/>
    <w:link w:val="Heading2"/>
    <w:rsid w:val="00B26B56"/>
    <w:rPr>
      <w:b/>
      <w:sz w:val="22"/>
    </w:rPr>
  </w:style>
  <w:style w:type="character" w:customStyle="1" w:styleId="Heading3Char">
    <w:name w:val="Heading 3 Char"/>
    <w:basedOn w:val="DefaultParagraphFont"/>
    <w:link w:val="Heading3"/>
    <w:rsid w:val="00B26B56"/>
    <w:rPr>
      <w:b/>
      <w:sz w:val="22"/>
    </w:rPr>
  </w:style>
  <w:style w:type="character" w:customStyle="1" w:styleId="BodyTextIndentChar">
    <w:name w:val="Body Text Indent Char"/>
    <w:basedOn w:val="DefaultParagraphFont"/>
    <w:link w:val="BodyTextIndent"/>
    <w:rsid w:val="00B26B56"/>
    <w:rPr>
      <w:sz w:val="22"/>
    </w:rPr>
  </w:style>
  <w:style w:type="paragraph" w:styleId="ListParagraph">
    <w:name w:val="List Paragraph"/>
    <w:basedOn w:val="Normal"/>
    <w:uiPriority w:val="99"/>
    <w:rsid w:val="00B26B56"/>
    <w:pPr>
      <w:ind w:left="720"/>
      <w:contextualSpacing/>
    </w:pPr>
    <w:rPr>
      <w:rFonts w:ascii="Times" w:hAnsi="Times"/>
    </w:rPr>
  </w:style>
  <w:style w:type="character" w:customStyle="1" w:styleId="HeaderChar">
    <w:name w:val="Header Char"/>
    <w:basedOn w:val="DefaultParagraphFont"/>
    <w:link w:val="Header"/>
    <w:uiPriority w:val="99"/>
    <w:rsid w:val="000635D4"/>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Downloads\TSR%20Template%20MS%20Word%2020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F76A5"/>
    <w:rsid w:val="004F76A5"/>
    <w:rsid w:val="00A67A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58068CCD5C4C539A8B7BD997D3F513">
    <w:name w:val="1658068CCD5C4C539A8B7BD997D3F513"/>
    <w:rsid w:val="004F76A5"/>
  </w:style>
  <w:style w:type="paragraph" w:customStyle="1" w:styleId="D3DDE8E3B75F4EA08B6F0101FBB73BC2">
    <w:name w:val="D3DDE8E3B75F4EA08B6F0101FBB73BC2"/>
    <w:rsid w:val="004F76A5"/>
  </w:style>
  <w:style w:type="paragraph" w:customStyle="1" w:styleId="178AB5F1C98F49F4BDC7785E89232A6C">
    <w:name w:val="178AB5F1C98F49F4BDC7785E89232A6C"/>
    <w:rsid w:val="004F76A5"/>
  </w:style>
  <w:style w:type="paragraph" w:customStyle="1" w:styleId="36897980D219418094ED97F4F7B783EC">
    <w:name w:val="36897980D219418094ED97F4F7B783EC"/>
    <w:rsid w:val="004F76A5"/>
  </w:style>
  <w:style w:type="paragraph" w:customStyle="1" w:styleId="2DB651FD6CC14399A37B26D691E272DD">
    <w:name w:val="2DB651FD6CC14399A37B26D691E272DD"/>
    <w:rsid w:val="004F76A5"/>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6B2374-BF52-4A08-BB00-3F96289CF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TSR Template MS Word 2010</Template>
  <TotalTime>314</TotalTime>
  <Pages>5</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Guitar Pitch Shifter (GuPS) System Requirements Specification (SRS)</vt:lpstr>
    </vt:vector>
  </TitlesOfParts>
  <Company>GuPS1</Company>
  <LinksUpToDate>false</LinksUpToDate>
  <CharactersWithSpaces>6813</CharactersWithSpaces>
  <SharedDoc>false</SharedDoc>
  <HLinks>
    <vt:vector size="6" baseType="variant">
      <vt:variant>
        <vt:i4>6029325</vt:i4>
      </vt:variant>
      <vt:variant>
        <vt:i4>431</vt:i4>
      </vt:variant>
      <vt:variant>
        <vt:i4>0</vt:i4>
      </vt:variant>
      <vt:variant>
        <vt:i4>5</vt:i4>
      </vt:variant>
      <vt:variant>
        <vt:lpwstr>http://en.wikipedia.org/wiki/North_Atlantic_Tracks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Guitar Pitch Shifter (GuPS) System Requirements Specification (SRS)</dc:title>
  <dc:subject>Prepared by: GuPS1 Team, February 16th, 2015</dc:subject>
  <dc:creator>Prepared by: GuPS1 Team</dc:creator>
  <cp:lastModifiedBy>Natalie</cp:lastModifiedBy>
  <cp:revision>9</cp:revision>
  <cp:lastPrinted>2014-11-08T04:54:00Z</cp:lastPrinted>
  <dcterms:created xsi:type="dcterms:W3CDTF">2015-02-16T21:05:00Z</dcterms:created>
  <dcterms:modified xsi:type="dcterms:W3CDTF">2015-02-17T03:42:00Z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